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DD8A" w14:textId="05DAD9CD" w:rsidR="006F7C54" w:rsidRPr="00D24554" w:rsidRDefault="006F7C54" w:rsidP="00AC0B0D">
      <w:pPr>
        <w:pStyle w:val="Sinespaciado"/>
      </w:pPr>
    </w:p>
    <w:p w14:paraId="7EB3D204" w14:textId="77777777" w:rsidR="00B54837" w:rsidRDefault="00B54837" w:rsidP="00B94DFD">
      <w:pPr>
        <w:pStyle w:val="TableParagraph"/>
        <w:rPr>
          <w:rFonts w:ascii="Times New Roman"/>
          <w:sz w:val="20"/>
        </w:rPr>
      </w:pPr>
    </w:p>
    <w:p w14:paraId="538CF051" w14:textId="77777777" w:rsidR="006F7C54" w:rsidRDefault="006F7C54">
      <w:pPr>
        <w:pStyle w:val="Textoindependiente"/>
        <w:rPr>
          <w:rFonts w:ascii="Times New Roman"/>
          <w:sz w:val="20"/>
        </w:rPr>
      </w:pPr>
    </w:p>
    <w:p w14:paraId="60EC3FD8" w14:textId="0972732F" w:rsidR="006F7C54" w:rsidRDefault="00037F57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E18F287" wp14:editId="704B07AD">
                <wp:simplePos x="0" y="0"/>
                <wp:positionH relativeFrom="page">
                  <wp:posOffset>203200</wp:posOffset>
                </wp:positionH>
                <wp:positionV relativeFrom="margin">
                  <wp:align>center</wp:align>
                </wp:positionV>
                <wp:extent cx="661670" cy="9705975"/>
                <wp:effectExtent l="0" t="0" r="0" b="0"/>
                <wp:wrapNone/>
                <wp:docPr id="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0895C" id="Group 10" o:spid="_x0000_s1026" style="position:absolute;margin-left:16pt;margin-top:0;width:52.1pt;height:764.25pt;z-index:251655680;mso-position-horizontal-relative:page;mso-position-vertical:center;mso-position-vertical-relative:margin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7tg94Bc+dg/4Tzx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">
                  <v:imagedata r:id="rId10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">
                  <v:imagedata r:id="rId11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" filled="f" strokecolor="red"/>
                <w10:wrap anchorx="page" anchory="margin"/>
              </v:group>
            </w:pict>
          </mc:Fallback>
        </mc:AlternateContent>
      </w:r>
    </w:p>
    <w:p w14:paraId="625A3B4D" w14:textId="77777777" w:rsidR="006F7C54" w:rsidRDefault="006F7C54">
      <w:pPr>
        <w:pStyle w:val="Textoindependiente"/>
        <w:rPr>
          <w:rFonts w:ascii="Times New Roman"/>
          <w:sz w:val="20"/>
        </w:rPr>
      </w:pPr>
    </w:p>
    <w:p w14:paraId="3AA1E026" w14:textId="77777777" w:rsidR="006F7C54" w:rsidRDefault="006F7C54">
      <w:pPr>
        <w:pStyle w:val="Textoindependiente"/>
        <w:rPr>
          <w:rFonts w:ascii="Times New Roman"/>
          <w:sz w:val="20"/>
        </w:rPr>
      </w:pPr>
    </w:p>
    <w:p w14:paraId="6F20F036" w14:textId="77777777" w:rsidR="006F7C54" w:rsidRPr="00721599" w:rsidRDefault="00703B42" w:rsidP="00721599">
      <w:pPr>
        <w:jc w:val="center"/>
        <w:rPr>
          <w:rFonts w:ascii="Trebuchet MS"/>
          <w:b/>
          <w:color w:val="FF0000"/>
          <w:sz w:val="36"/>
          <w:lang w:val="en-US"/>
        </w:rPr>
      </w:pPr>
      <w:r w:rsidRPr="00721599">
        <w:rPr>
          <w:rFonts w:ascii="Trebuchet MS"/>
          <w:b/>
          <w:color w:val="FF0000"/>
          <w:sz w:val="36"/>
          <w:lang w:val="en-US"/>
        </w:rPr>
        <w:t>SECURESOFT CORPORATION</w:t>
      </w:r>
    </w:p>
    <w:p w14:paraId="5DAC42B9" w14:textId="77777777" w:rsidR="006F7C54" w:rsidRPr="00786870" w:rsidRDefault="00703B42">
      <w:pPr>
        <w:spacing w:before="210"/>
        <w:ind w:left="3397" w:right="3097"/>
        <w:jc w:val="center"/>
        <w:rPr>
          <w:rFonts w:ascii="Trebuchet MS"/>
          <w:b/>
          <w:sz w:val="36"/>
          <w:lang w:val="en-US"/>
        </w:rPr>
      </w:pPr>
      <w:r w:rsidRPr="00786870">
        <w:rPr>
          <w:rFonts w:ascii="Trebuchet MS"/>
          <w:b/>
          <w:color w:val="FF0000"/>
          <w:sz w:val="36"/>
          <w:lang w:val="en-US"/>
        </w:rPr>
        <w:t>e-Secure Consulting Group</w:t>
      </w:r>
    </w:p>
    <w:p w14:paraId="34889DD5" w14:textId="77777777" w:rsidR="006F7C54" w:rsidRPr="00786870" w:rsidRDefault="006F7C54">
      <w:pPr>
        <w:pStyle w:val="Textoindependiente"/>
        <w:rPr>
          <w:rFonts w:ascii="Trebuchet MS"/>
          <w:b/>
          <w:sz w:val="42"/>
          <w:lang w:val="en-US"/>
        </w:rPr>
      </w:pPr>
    </w:p>
    <w:p w14:paraId="781BBA0F" w14:textId="77777777" w:rsidR="006F7C54" w:rsidRPr="00786870" w:rsidRDefault="006F7C54">
      <w:pPr>
        <w:pStyle w:val="Textoindependiente"/>
        <w:rPr>
          <w:rFonts w:ascii="Trebuchet MS"/>
          <w:b/>
          <w:sz w:val="42"/>
          <w:lang w:val="en-US"/>
        </w:rPr>
      </w:pPr>
    </w:p>
    <w:p w14:paraId="5ABDCECE" w14:textId="77777777" w:rsidR="006F7C54" w:rsidRDefault="00703B42">
      <w:pPr>
        <w:ind w:left="3396" w:right="3097"/>
        <w:jc w:val="center"/>
        <w:rPr>
          <w:b/>
          <w:sz w:val="36"/>
        </w:rPr>
      </w:pPr>
      <w:r>
        <w:rPr>
          <w:b/>
          <w:sz w:val="36"/>
        </w:rPr>
        <w:t xml:space="preserve">REPORTE </w:t>
      </w:r>
      <w:r w:rsidR="00A372A0">
        <w:rPr>
          <w:b/>
          <w:sz w:val="36"/>
        </w:rPr>
        <w:t xml:space="preserve">DE </w:t>
      </w:r>
      <w:r>
        <w:rPr>
          <w:b/>
          <w:sz w:val="36"/>
        </w:rPr>
        <w:t>SALUD</w:t>
      </w:r>
    </w:p>
    <w:p w14:paraId="3EB38A54" w14:textId="77777777" w:rsidR="006F7C54" w:rsidRDefault="006F7C54">
      <w:pPr>
        <w:pStyle w:val="Textoindependiente"/>
        <w:rPr>
          <w:b/>
          <w:sz w:val="36"/>
        </w:rPr>
      </w:pPr>
    </w:p>
    <w:p w14:paraId="08CE9C06" w14:textId="77777777" w:rsidR="006F7C54" w:rsidRDefault="006F7C54">
      <w:pPr>
        <w:pStyle w:val="Textoindependiente"/>
        <w:rPr>
          <w:b/>
          <w:sz w:val="36"/>
        </w:rPr>
      </w:pPr>
    </w:p>
    <w:p w14:paraId="79444E0B" w14:textId="77777777" w:rsidR="006F7C54" w:rsidRDefault="006F7C54">
      <w:pPr>
        <w:pStyle w:val="Textoindependiente"/>
        <w:spacing w:before="4"/>
        <w:rPr>
          <w:b/>
          <w:sz w:val="53"/>
        </w:rPr>
      </w:pPr>
    </w:p>
    <w:p w14:paraId="4C730138" w14:textId="77777777" w:rsidR="006F7C54" w:rsidRPr="00721599" w:rsidRDefault="00703B42" w:rsidP="00721599">
      <w:pPr>
        <w:jc w:val="center"/>
        <w:rPr>
          <w:rFonts w:ascii="Arial"/>
          <w:b/>
          <w:bCs/>
        </w:rPr>
      </w:pPr>
      <w:r w:rsidRPr="00721599">
        <w:rPr>
          <w:rFonts w:ascii="Arial"/>
          <w:b/>
          <w:bCs/>
        </w:rPr>
        <w:t>Preparado para:</w:t>
      </w:r>
    </w:p>
    <w:p w14:paraId="730299AE" w14:textId="77777777" w:rsidR="006F7C54" w:rsidRDefault="006F7C54">
      <w:pPr>
        <w:pStyle w:val="Textoindependiente"/>
        <w:rPr>
          <w:rFonts w:ascii="Arial"/>
          <w:b/>
          <w:sz w:val="20"/>
        </w:rPr>
      </w:pPr>
    </w:p>
    <w:p w14:paraId="45CEAE55" w14:textId="0C892595" w:rsidR="006F7C54" w:rsidRDefault="00037F57" w:rsidP="00B94DFD">
      <w:pPr>
        <w:pStyle w:val="Textoindependiente"/>
        <w:spacing w:before="4"/>
        <w:jc w:val="center"/>
        <w:rPr>
          <w:rFonts w:ascii="Arial"/>
          <w:b/>
          <w:sz w:val="17"/>
        </w:rPr>
      </w:pPr>
      <w:r w:rsidRPr="0065374B">
        <w:rPr>
          <w:noProof/>
          <w:lang w:eastAsia="es-PE"/>
        </w:rPr>
        <w:drawing>
          <wp:inline distT="0" distB="0" distL="0" distR="0" wp14:anchorId="02A015F0" wp14:editId="280CC25D">
            <wp:extent cx="2724150" cy="1276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2D21D" w14:textId="77777777" w:rsidR="006F7C54" w:rsidRDefault="006F7C54">
      <w:pPr>
        <w:pStyle w:val="Textoindependiente"/>
        <w:rPr>
          <w:rFonts w:ascii="Arial"/>
          <w:b/>
          <w:sz w:val="24"/>
        </w:rPr>
      </w:pPr>
    </w:p>
    <w:p w14:paraId="78437733" w14:textId="77777777" w:rsidR="006F7C54" w:rsidRDefault="006F7C54">
      <w:pPr>
        <w:pStyle w:val="Textoindependiente"/>
        <w:rPr>
          <w:rFonts w:ascii="Arial"/>
          <w:b/>
          <w:sz w:val="24"/>
        </w:rPr>
      </w:pPr>
    </w:p>
    <w:p w14:paraId="4F40E978" w14:textId="77777777" w:rsidR="006F7C54" w:rsidRDefault="006F7C54">
      <w:pPr>
        <w:pStyle w:val="Textoindependiente"/>
        <w:spacing w:before="8"/>
        <w:rPr>
          <w:rFonts w:ascii="Arial"/>
          <w:b/>
          <w:sz w:val="27"/>
        </w:rPr>
      </w:pPr>
    </w:p>
    <w:p w14:paraId="083AEB5C" w14:textId="0AC4E397" w:rsidR="006F7C54" w:rsidRPr="00721599" w:rsidRDefault="00B70A0F" w:rsidP="00721599">
      <w:pPr>
        <w:spacing w:line="360" w:lineRule="auto"/>
        <w:ind w:left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</w:t>
      </w:r>
      <w:r w:rsidR="004C7DCE">
        <w:rPr>
          <w:rFonts w:ascii="Arial" w:hAnsi="Arial" w:cs="Arial"/>
          <w:b/>
        </w:rPr>
        <w:t xml:space="preserve"> de elaboración</w:t>
      </w:r>
      <w:r>
        <w:rPr>
          <w:rFonts w:ascii="Arial" w:hAnsi="Arial" w:cs="Arial"/>
          <w:b/>
        </w:rPr>
        <w:t xml:space="preserve">:  </w:t>
      </w:r>
    </w:p>
    <w:p w14:paraId="2C28E18A" w14:textId="4656CB5F" w:rsidR="006F7C54" w:rsidRDefault="002A28F9" w:rsidP="00721599">
      <w:pPr>
        <w:pStyle w:val="Textoindependiente"/>
        <w:spacing w:line="360" w:lineRule="auto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ab/>
      </w:r>
      <w:r w:rsidR="00721599" w:rsidRPr="00721599">
        <w:rPr>
          <w:rFonts w:ascii="Arial"/>
          <w:b/>
          <w:sz w:val="26"/>
        </w:rPr>
        <w:t>${fecha_actual}</w:t>
      </w:r>
    </w:p>
    <w:p w14:paraId="37613A55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2807A87F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48D7CCE7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19DC9FAC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3FE65696" w14:textId="77777777" w:rsidR="00D07D2E" w:rsidRDefault="00D07D2E">
      <w:pPr>
        <w:pStyle w:val="Textoindependiente"/>
        <w:rPr>
          <w:rFonts w:ascii="Arial"/>
          <w:b/>
          <w:sz w:val="26"/>
        </w:rPr>
      </w:pPr>
    </w:p>
    <w:p w14:paraId="02948ED0" w14:textId="77777777" w:rsidR="00D07D2E" w:rsidRDefault="00D07D2E">
      <w:pPr>
        <w:pStyle w:val="Textoindependiente"/>
        <w:rPr>
          <w:rFonts w:ascii="Arial"/>
          <w:b/>
          <w:sz w:val="26"/>
        </w:rPr>
      </w:pPr>
    </w:p>
    <w:p w14:paraId="18377EA2" w14:textId="77777777" w:rsidR="00D07D2E" w:rsidRDefault="00D07D2E">
      <w:pPr>
        <w:pStyle w:val="Textoindependiente"/>
        <w:rPr>
          <w:rFonts w:ascii="Arial"/>
          <w:b/>
          <w:sz w:val="26"/>
        </w:rPr>
      </w:pPr>
    </w:p>
    <w:p w14:paraId="2401C1C1" w14:textId="77777777" w:rsidR="00D07D2E" w:rsidRDefault="00D07D2E">
      <w:pPr>
        <w:pStyle w:val="Textoindependiente"/>
        <w:rPr>
          <w:rFonts w:ascii="Arial"/>
          <w:b/>
          <w:sz w:val="26"/>
        </w:rPr>
      </w:pPr>
    </w:p>
    <w:p w14:paraId="7272DCBB" w14:textId="77777777" w:rsidR="00D07D2E" w:rsidRDefault="00D07D2E">
      <w:pPr>
        <w:pStyle w:val="Textoindependiente"/>
        <w:rPr>
          <w:rFonts w:ascii="Arial"/>
          <w:b/>
          <w:sz w:val="26"/>
        </w:rPr>
      </w:pPr>
    </w:p>
    <w:p w14:paraId="3B8AE70C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5ACE8D9A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411B2968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4A105A2A" w14:textId="77777777" w:rsidR="006F7C54" w:rsidRDefault="006F7C54">
      <w:pPr>
        <w:pStyle w:val="Textoindependiente"/>
        <w:rPr>
          <w:rFonts w:ascii="Arial"/>
          <w:b/>
          <w:sz w:val="26"/>
        </w:rPr>
      </w:pPr>
    </w:p>
    <w:p w14:paraId="705FDFDC" w14:textId="60EE9A12" w:rsidR="006F7C54" w:rsidRDefault="00037F57">
      <w:pPr>
        <w:spacing w:before="160" w:line="360" w:lineRule="auto"/>
        <w:ind w:left="4231" w:right="934"/>
        <w:rPr>
          <w:rFonts w:ascii="Arial" w:hAnsi="Arial"/>
          <w:b/>
          <w:sz w:val="2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E1D1F1A" wp14:editId="697C4EF9">
            <wp:simplePos x="0" y="0"/>
            <wp:positionH relativeFrom="page">
              <wp:posOffset>1080135</wp:posOffset>
            </wp:positionH>
            <wp:positionV relativeFrom="paragraph">
              <wp:posOffset>-291465</wp:posOffset>
            </wp:positionV>
            <wp:extent cx="1619250" cy="1090295"/>
            <wp:effectExtent l="0" t="0" r="0" b="0"/>
            <wp:wrapNone/>
            <wp:docPr id="1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B42">
        <w:rPr>
          <w:rFonts w:ascii="Arial" w:hAnsi="Arial"/>
          <w:b/>
          <w:sz w:val="20"/>
        </w:rPr>
        <w:t>El presente documento contiene información estrictamente privada y confidencial entre SECURESOFT CORPORATION</w:t>
      </w:r>
    </w:p>
    <w:p w14:paraId="291BFCA0" w14:textId="77777777" w:rsidR="006F7C54" w:rsidRPr="00672083" w:rsidRDefault="00703B42">
      <w:pPr>
        <w:spacing w:before="4"/>
        <w:ind w:left="4231"/>
        <w:rPr>
          <w:rFonts w:ascii="Arial"/>
          <w:b/>
          <w:sz w:val="20"/>
          <w:lang w:val="en-US"/>
        </w:rPr>
      </w:pPr>
      <w:r w:rsidRPr="00672083">
        <w:rPr>
          <w:rFonts w:ascii="Arial"/>
          <w:b/>
          <w:sz w:val="20"/>
          <w:lang w:val="en-US"/>
        </w:rPr>
        <w:t xml:space="preserve">S.A.C. y </w:t>
      </w:r>
      <w:r w:rsidR="00C22107" w:rsidRPr="00672083">
        <w:rPr>
          <w:rFonts w:ascii="Arial"/>
          <w:b/>
          <w:sz w:val="20"/>
          <w:lang w:val="en-US"/>
        </w:rPr>
        <w:t>LIMA AIRPORT PARTNERS</w:t>
      </w:r>
    </w:p>
    <w:p w14:paraId="31B749C9" w14:textId="77777777" w:rsidR="006F7C54" w:rsidRPr="00672083" w:rsidRDefault="006F7C54">
      <w:pPr>
        <w:rPr>
          <w:rFonts w:ascii="Arial"/>
          <w:sz w:val="20"/>
          <w:lang w:val="en-US"/>
        </w:rPr>
        <w:sectPr w:rsidR="006F7C54" w:rsidRPr="00672083" w:rsidSect="001208CC">
          <w:headerReference w:type="default" r:id="rId14"/>
          <w:footerReference w:type="first" r:id="rId15"/>
          <w:type w:val="continuous"/>
          <w:pgSz w:w="11910" w:h="16840"/>
          <w:pgMar w:top="0" w:right="500" w:bottom="280" w:left="200" w:header="720" w:footer="850" w:gutter="0"/>
          <w:cols w:space="720"/>
          <w:titlePg/>
          <w:docGrid w:linePitch="299"/>
        </w:sectPr>
      </w:pPr>
    </w:p>
    <w:sdt>
      <w:sdtPr>
        <w:rPr>
          <w:rFonts w:asciiTheme="minorHAnsi" w:hAnsiTheme="minorHAnsi" w:cstheme="minorHAnsi"/>
          <w:b/>
          <w:bCs/>
          <w:sz w:val="22"/>
          <w:szCs w:val="22"/>
          <w:lang w:val="es-ES"/>
        </w:rPr>
        <w:id w:val="785545597"/>
        <w:docPartObj>
          <w:docPartGallery w:val="Table of Contents"/>
          <w:docPartUnique/>
        </w:docPartObj>
      </w:sdtPr>
      <w:sdtEndPr>
        <w:rPr>
          <w:rFonts w:eastAsia="Calibri"/>
          <w:color w:val="auto"/>
          <w:lang w:eastAsia="en-US"/>
        </w:rPr>
      </w:sdtEndPr>
      <w:sdtContent>
        <w:p w14:paraId="79F3E02D" w14:textId="58955838" w:rsidR="00721599" w:rsidRPr="004F290C" w:rsidRDefault="00721599" w:rsidP="004F290C">
          <w:pPr>
            <w:pStyle w:val="TtuloTDC"/>
            <w:spacing w:line="276" w:lineRule="auto"/>
            <w:jc w:val="center"/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</w:pPr>
          <w:r w:rsidRPr="004F290C"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  <w:lang w:val="es-ES"/>
            </w:rPr>
            <w:t>INICIO</w:t>
          </w:r>
        </w:p>
        <w:p w14:paraId="0B4DF259" w14:textId="405AE503" w:rsidR="004F290C" w:rsidRPr="004F290C" w:rsidRDefault="00721599" w:rsidP="004F290C">
          <w:pPr>
            <w:pStyle w:val="TDC1"/>
            <w:tabs>
              <w:tab w:val="left" w:pos="440"/>
              <w:tab w:val="right" w:leader="dot" w:pos="8498"/>
            </w:tabs>
            <w:spacing w:line="276" w:lineRule="auto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r w:rsidRPr="004F290C">
            <w:rPr>
              <w:rFonts w:asciiTheme="minorHAnsi" w:hAnsiTheme="minorHAnsi" w:cstheme="minorHAnsi"/>
              <w:b/>
              <w:bCs/>
            </w:rPr>
            <w:fldChar w:fldCharType="begin"/>
          </w:r>
          <w:r w:rsidRPr="004F290C">
            <w:rPr>
              <w:rFonts w:asciiTheme="minorHAnsi" w:hAnsiTheme="minorHAnsi" w:cstheme="minorHAnsi"/>
              <w:b/>
              <w:bCs/>
            </w:rPr>
            <w:instrText xml:space="preserve"> TOC \o "1-3" \h \z \u </w:instrText>
          </w:r>
          <w:r w:rsidRPr="004F290C">
            <w:rPr>
              <w:rFonts w:asciiTheme="minorHAnsi" w:hAnsiTheme="minorHAnsi" w:cstheme="minorHAnsi"/>
              <w:b/>
              <w:bCs/>
            </w:rPr>
            <w:fldChar w:fldCharType="separate"/>
          </w:r>
          <w:hyperlink w:anchor="_Toc91579621" w:history="1">
            <w:r w:rsidR="004F290C" w:rsidRPr="004F290C">
              <w:rPr>
                <w:rStyle w:val="Hipervnculo"/>
                <w:rFonts w:cstheme="minorHAnsi"/>
                <w:b/>
                <w:bCs/>
                <w:noProof/>
              </w:rPr>
              <w:t>I.</w:t>
            </w:r>
            <w:r w:rsidR="004F290C" w:rsidRPr="004F290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="004F290C" w:rsidRPr="004F290C">
              <w:rPr>
                <w:rStyle w:val="Hipervnculo"/>
                <w:rFonts w:cstheme="minorHAnsi"/>
                <w:b/>
                <w:bCs/>
                <w:noProof/>
              </w:rPr>
              <w:t>OBJETIVO</w:t>
            </w:r>
            <w:r w:rsidR="004F290C" w:rsidRPr="004F290C">
              <w:rPr>
                <w:b/>
                <w:bCs/>
                <w:noProof/>
                <w:webHidden/>
              </w:rPr>
              <w:tab/>
            </w:r>
            <w:r w:rsidR="004F290C" w:rsidRPr="004F290C">
              <w:rPr>
                <w:b/>
                <w:bCs/>
                <w:noProof/>
                <w:webHidden/>
              </w:rPr>
              <w:fldChar w:fldCharType="begin"/>
            </w:r>
            <w:r w:rsidR="004F290C" w:rsidRPr="004F290C">
              <w:rPr>
                <w:b/>
                <w:bCs/>
                <w:noProof/>
                <w:webHidden/>
              </w:rPr>
              <w:instrText xml:space="preserve"> PAGEREF _Toc91579621 \h </w:instrText>
            </w:r>
            <w:r w:rsidR="004F290C" w:rsidRPr="004F290C">
              <w:rPr>
                <w:b/>
                <w:bCs/>
                <w:noProof/>
                <w:webHidden/>
              </w:rPr>
            </w:r>
            <w:r w:rsidR="004F290C" w:rsidRPr="004F290C">
              <w:rPr>
                <w:b/>
                <w:bCs/>
                <w:noProof/>
                <w:webHidden/>
              </w:rPr>
              <w:fldChar w:fldCharType="separate"/>
            </w:r>
            <w:r w:rsidR="004F290C" w:rsidRPr="004F290C">
              <w:rPr>
                <w:b/>
                <w:bCs/>
                <w:noProof/>
                <w:webHidden/>
              </w:rPr>
              <w:t>3</w:t>
            </w:r>
            <w:r w:rsidR="004F290C" w:rsidRPr="004F29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56FD79" w14:textId="2F7C28B4" w:rsidR="004F290C" w:rsidRPr="004F290C" w:rsidRDefault="004F290C" w:rsidP="004F290C">
          <w:pPr>
            <w:pStyle w:val="TDC1"/>
            <w:tabs>
              <w:tab w:val="left" w:pos="440"/>
              <w:tab w:val="right" w:leader="dot" w:pos="8498"/>
            </w:tabs>
            <w:spacing w:line="276" w:lineRule="auto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91579622" w:history="1">
            <w:r w:rsidRPr="004F290C">
              <w:rPr>
                <w:rStyle w:val="Hipervnculo"/>
                <w:rFonts w:cstheme="minorHAnsi"/>
                <w:b/>
                <w:bCs/>
                <w:noProof/>
              </w:rPr>
              <w:t>II.</w:t>
            </w:r>
            <w:r w:rsidRPr="004F290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Pr="004F290C">
              <w:rPr>
                <w:rStyle w:val="Hipervnculo"/>
                <w:rFonts w:cstheme="minorHAnsi"/>
                <w:b/>
                <w:bCs/>
                <w:noProof/>
              </w:rPr>
              <w:t>ALCANCES</w:t>
            </w:r>
            <w:r w:rsidRPr="004F290C">
              <w:rPr>
                <w:b/>
                <w:bCs/>
                <w:noProof/>
                <w:webHidden/>
              </w:rPr>
              <w:tab/>
            </w:r>
            <w:r w:rsidRPr="004F290C">
              <w:rPr>
                <w:b/>
                <w:bCs/>
                <w:noProof/>
                <w:webHidden/>
              </w:rPr>
              <w:fldChar w:fldCharType="begin"/>
            </w:r>
            <w:r w:rsidRPr="004F290C">
              <w:rPr>
                <w:b/>
                <w:bCs/>
                <w:noProof/>
                <w:webHidden/>
              </w:rPr>
              <w:instrText xml:space="preserve"> PAGEREF _Toc91579622 \h </w:instrText>
            </w:r>
            <w:r w:rsidRPr="004F290C">
              <w:rPr>
                <w:b/>
                <w:bCs/>
                <w:noProof/>
                <w:webHidden/>
              </w:rPr>
            </w:r>
            <w:r w:rsidRPr="004F290C">
              <w:rPr>
                <w:b/>
                <w:bCs/>
                <w:noProof/>
                <w:webHidden/>
              </w:rPr>
              <w:fldChar w:fldCharType="separate"/>
            </w:r>
            <w:r w:rsidRPr="004F290C">
              <w:rPr>
                <w:b/>
                <w:bCs/>
                <w:noProof/>
                <w:webHidden/>
              </w:rPr>
              <w:t>3</w:t>
            </w:r>
            <w:r w:rsidRPr="004F29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46ED30" w14:textId="7429FB89" w:rsidR="004F290C" w:rsidRPr="004F290C" w:rsidRDefault="004F290C" w:rsidP="004F290C">
          <w:pPr>
            <w:pStyle w:val="TDC1"/>
            <w:tabs>
              <w:tab w:val="left" w:pos="660"/>
              <w:tab w:val="right" w:leader="dot" w:pos="8498"/>
            </w:tabs>
            <w:spacing w:line="276" w:lineRule="auto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91579623" w:history="1">
            <w:r w:rsidRPr="004F290C">
              <w:rPr>
                <w:rStyle w:val="Hipervnculo"/>
                <w:rFonts w:cstheme="minorHAnsi"/>
                <w:b/>
                <w:bCs/>
                <w:noProof/>
              </w:rPr>
              <w:t>III.</w:t>
            </w:r>
            <w:r w:rsidRPr="004F290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Pr="004F290C">
              <w:rPr>
                <w:rStyle w:val="Hipervnculo"/>
                <w:rFonts w:cstheme="minorHAnsi"/>
                <w:b/>
                <w:bCs/>
                <w:noProof/>
              </w:rPr>
              <w:t>ESTADO DE LAS PLATAFORMAS</w:t>
            </w:r>
            <w:r w:rsidRPr="004F290C">
              <w:rPr>
                <w:b/>
                <w:bCs/>
                <w:noProof/>
                <w:webHidden/>
              </w:rPr>
              <w:tab/>
            </w:r>
            <w:r w:rsidRPr="004F290C">
              <w:rPr>
                <w:b/>
                <w:bCs/>
                <w:noProof/>
                <w:webHidden/>
              </w:rPr>
              <w:fldChar w:fldCharType="begin"/>
            </w:r>
            <w:r w:rsidRPr="004F290C">
              <w:rPr>
                <w:b/>
                <w:bCs/>
                <w:noProof/>
                <w:webHidden/>
              </w:rPr>
              <w:instrText xml:space="preserve"> PAGEREF _Toc91579623 \h </w:instrText>
            </w:r>
            <w:r w:rsidRPr="004F290C">
              <w:rPr>
                <w:b/>
                <w:bCs/>
                <w:noProof/>
                <w:webHidden/>
              </w:rPr>
            </w:r>
            <w:r w:rsidRPr="004F290C">
              <w:rPr>
                <w:b/>
                <w:bCs/>
                <w:noProof/>
                <w:webHidden/>
              </w:rPr>
              <w:fldChar w:fldCharType="separate"/>
            </w:r>
            <w:r w:rsidRPr="004F290C">
              <w:rPr>
                <w:b/>
                <w:bCs/>
                <w:noProof/>
                <w:webHidden/>
              </w:rPr>
              <w:t>3</w:t>
            </w:r>
            <w:r w:rsidRPr="004F29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06294C" w14:textId="6E3D6689" w:rsidR="004F290C" w:rsidRPr="004F290C" w:rsidRDefault="004F290C" w:rsidP="004F290C">
          <w:pPr>
            <w:pStyle w:val="TDC2"/>
            <w:tabs>
              <w:tab w:val="left" w:pos="660"/>
              <w:tab w:val="right" w:leader="dot" w:pos="8498"/>
            </w:tabs>
            <w:spacing w:line="276" w:lineRule="auto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91579624" w:history="1">
            <w:r w:rsidRPr="004F290C">
              <w:rPr>
                <w:rStyle w:val="Hipervnculo"/>
                <w:b/>
                <w:bCs/>
                <w:noProof/>
              </w:rPr>
              <w:t>1.</w:t>
            </w:r>
            <w:r w:rsidRPr="004F290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Pr="004F290C">
              <w:rPr>
                <w:rStyle w:val="Hipervnculo"/>
                <w:b/>
                <w:bCs/>
                <w:noProof/>
              </w:rPr>
              <w:t>PLATAFORMA CHECKPOINT</w:t>
            </w:r>
            <w:r w:rsidRPr="004F290C">
              <w:rPr>
                <w:b/>
                <w:bCs/>
                <w:noProof/>
                <w:webHidden/>
              </w:rPr>
              <w:tab/>
            </w:r>
            <w:r w:rsidRPr="004F290C">
              <w:rPr>
                <w:b/>
                <w:bCs/>
                <w:noProof/>
                <w:webHidden/>
              </w:rPr>
              <w:fldChar w:fldCharType="begin"/>
            </w:r>
            <w:r w:rsidRPr="004F290C">
              <w:rPr>
                <w:b/>
                <w:bCs/>
                <w:noProof/>
                <w:webHidden/>
              </w:rPr>
              <w:instrText xml:space="preserve"> PAGEREF _Toc91579624 \h </w:instrText>
            </w:r>
            <w:r w:rsidRPr="004F290C">
              <w:rPr>
                <w:b/>
                <w:bCs/>
                <w:noProof/>
                <w:webHidden/>
              </w:rPr>
            </w:r>
            <w:r w:rsidRPr="004F290C">
              <w:rPr>
                <w:b/>
                <w:bCs/>
                <w:noProof/>
                <w:webHidden/>
              </w:rPr>
              <w:fldChar w:fldCharType="separate"/>
            </w:r>
            <w:r w:rsidRPr="004F290C">
              <w:rPr>
                <w:b/>
                <w:bCs/>
                <w:noProof/>
                <w:webHidden/>
              </w:rPr>
              <w:t>4</w:t>
            </w:r>
            <w:r w:rsidRPr="004F29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6B20CC" w14:textId="53435FA3" w:rsidR="004F290C" w:rsidRPr="004F290C" w:rsidRDefault="004F290C" w:rsidP="004F290C">
          <w:pPr>
            <w:pStyle w:val="TDC3"/>
            <w:tabs>
              <w:tab w:val="left" w:pos="1100"/>
              <w:tab w:val="right" w:leader="dot" w:pos="8498"/>
            </w:tabs>
            <w:spacing w:line="276" w:lineRule="auto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91579625" w:history="1">
            <w:r w:rsidRPr="004F290C">
              <w:rPr>
                <w:rStyle w:val="Hipervnculo"/>
                <w:b/>
                <w:bCs/>
                <w:noProof/>
              </w:rPr>
              <w:t>1.1.</w:t>
            </w:r>
            <w:r w:rsidRPr="004F290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Pr="004F290C">
              <w:rPr>
                <w:rStyle w:val="Hipervnculo"/>
                <w:b/>
                <w:bCs/>
                <w:noProof/>
              </w:rPr>
              <w:t>GW VPN1</w:t>
            </w:r>
            <w:r w:rsidRPr="004F290C">
              <w:rPr>
                <w:b/>
                <w:bCs/>
                <w:noProof/>
                <w:webHidden/>
              </w:rPr>
              <w:tab/>
            </w:r>
            <w:r w:rsidRPr="004F290C">
              <w:rPr>
                <w:b/>
                <w:bCs/>
                <w:noProof/>
                <w:webHidden/>
              </w:rPr>
              <w:fldChar w:fldCharType="begin"/>
            </w:r>
            <w:r w:rsidRPr="004F290C">
              <w:rPr>
                <w:b/>
                <w:bCs/>
                <w:noProof/>
                <w:webHidden/>
              </w:rPr>
              <w:instrText xml:space="preserve"> PAGEREF _Toc91579625 \h </w:instrText>
            </w:r>
            <w:r w:rsidRPr="004F290C">
              <w:rPr>
                <w:b/>
                <w:bCs/>
                <w:noProof/>
                <w:webHidden/>
              </w:rPr>
            </w:r>
            <w:r w:rsidRPr="004F290C">
              <w:rPr>
                <w:b/>
                <w:bCs/>
                <w:noProof/>
                <w:webHidden/>
              </w:rPr>
              <w:fldChar w:fldCharType="separate"/>
            </w:r>
            <w:r w:rsidRPr="004F290C">
              <w:rPr>
                <w:b/>
                <w:bCs/>
                <w:noProof/>
                <w:webHidden/>
              </w:rPr>
              <w:t>4</w:t>
            </w:r>
            <w:r w:rsidRPr="004F29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BD62A4B" w14:textId="706A2FB8" w:rsidR="004F290C" w:rsidRPr="004F290C" w:rsidRDefault="004F290C" w:rsidP="004F290C">
          <w:pPr>
            <w:pStyle w:val="TDC3"/>
            <w:tabs>
              <w:tab w:val="left" w:pos="1100"/>
              <w:tab w:val="right" w:leader="dot" w:pos="8498"/>
            </w:tabs>
            <w:spacing w:line="276" w:lineRule="auto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91579626" w:history="1">
            <w:r w:rsidRPr="004F290C">
              <w:rPr>
                <w:rStyle w:val="Hipervnculo"/>
                <w:b/>
                <w:bCs/>
                <w:noProof/>
              </w:rPr>
              <w:t>1.2.</w:t>
            </w:r>
            <w:r w:rsidRPr="004F290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Pr="004F290C">
              <w:rPr>
                <w:rStyle w:val="Hipervnculo"/>
                <w:b/>
                <w:bCs/>
                <w:noProof/>
              </w:rPr>
              <w:t>GW VPN2</w:t>
            </w:r>
            <w:r w:rsidRPr="004F290C">
              <w:rPr>
                <w:b/>
                <w:bCs/>
                <w:noProof/>
                <w:webHidden/>
              </w:rPr>
              <w:tab/>
            </w:r>
            <w:r w:rsidRPr="004F290C">
              <w:rPr>
                <w:b/>
                <w:bCs/>
                <w:noProof/>
                <w:webHidden/>
              </w:rPr>
              <w:fldChar w:fldCharType="begin"/>
            </w:r>
            <w:r w:rsidRPr="004F290C">
              <w:rPr>
                <w:b/>
                <w:bCs/>
                <w:noProof/>
                <w:webHidden/>
              </w:rPr>
              <w:instrText xml:space="preserve"> PAGEREF _Toc91579626 \h </w:instrText>
            </w:r>
            <w:r w:rsidRPr="004F290C">
              <w:rPr>
                <w:b/>
                <w:bCs/>
                <w:noProof/>
                <w:webHidden/>
              </w:rPr>
            </w:r>
            <w:r w:rsidRPr="004F290C">
              <w:rPr>
                <w:b/>
                <w:bCs/>
                <w:noProof/>
                <w:webHidden/>
              </w:rPr>
              <w:fldChar w:fldCharType="separate"/>
            </w:r>
            <w:r w:rsidRPr="004F290C">
              <w:rPr>
                <w:b/>
                <w:bCs/>
                <w:noProof/>
                <w:webHidden/>
              </w:rPr>
              <w:t>5</w:t>
            </w:r>
            <w:r w:rsidRPr="004F29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216692" w14:textId="1DA76B94" w:rsidR="004F290C" w:rsidRPr="004F290C" w:rsidRDefault="004F290C" w:rsidP="004F290C">
          <w:pPr>
            <w:pStyle w:val="TDC2"/>
            <w:tabs>
              <w:tab w:val="left" w:pos="660"/>
              <w:tab w:val="right" w:leader="dot" w:pos="8498"/>
            </w:tabs>
            <w:spacing w:line="276" w:lineRule="auto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91579627" w:history="1">
            <w:r w:rsidRPr="004F290C">
              <w:rPr>
                <w:rStyle w:val="Hipervnculo"/>
                <w:b/>
                <w:bCs/>
                <w:noProof/>
              </w:rPr>
              <w:t>2.</w:t>
            </w:r>
            <w:r w:rsidRPr="004F290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Pr="004F290C">
              <w:rPr>
                <w:rStyle w:val="Hipervnculo"/>
                <w:b/>
                <w:bCs/>
                <w:noProof/>
              </w:rPr>
              <w:t>PLATAFORMA BLUECOAT</w:t>
            </w:r>
            <w:r w:rsidRPr="004F290C">
              <w:rPr>
                <w:b/>
                <w:bCs/>
                <w:noProof/>
                <w:webHidden/>
              </w:rPr>
              <w:tab/>
            </w:r>
            <w:r w:rsidRPr="004F290C">
              <w:rPr>
                <w:b/>
                <w:bCs/>
                <w:noProof/>
                <w:webHidden/>
              </w:rPr>
              <w:fldChar w:fldCharType="begin"/>
            </w:r>
            <w:r w:rsidRPr="004F290C">
              <w:rPr>
                <w:b/>
                <w:bCs/>
                <w:noProof/>
                <w:webHidden/>
              </w:rPr>
              <w:instrText xml:space="preserve"> PAGEREF _Toc91579627 \h </w:instrText>
            </w:r>
            <w:r w:rsidRPr="004F290C">
              <w:rPr>
                <w:b/>
                <w:bCs/>
                <w:noProof/>
                <w:webHidden/>
              </w:rPr>
            </w:r>
            <w:r w:rsidRPr="004F290C">
              <w:rPr>
                <w:b/>
                <w:bCs/>
                <w:noProof/>
                <w:webHidden/>
              </w:rPr>
              <w:fldChar w:fldCharType="separate"/>
            </w:r>
            <w:r w:rsidRPr="004F290C">
              <w:rPr>
                <w:b/>
                <w:bCs/>
                <w:noProof/>
                <w:webHidden/>
              </w:rPr>
              <w:t>6</w:t>
            </w:r>
            <w:r w:rsidRPr="004F29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68DB64" w14:textId="4F0A3BC9" w:rsidR="004F290C" w:rsidRPr="004F290C" w:rsidRDefault="004F290C" w:rsidP="004F290C">
          <w:pPr>
            <w:pStyle w:val="TDC3"/>
            <w:tabs>
              <w:tab w:val="left" w:pos="1100"/>
              <w:tab w:val="right" w:leader="dot" w:pos="8498"/>
            </w:tabs>
            <w:spacing w:line="276" w:lineRule="auto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91579628" w:history="1">
            <w:r w:rsidRPr="004F290C">
              <w:rPr>
                <w:rStyle w:val="Hipervnculo"/>
                <w:b/>
                <w:bCs/>
                <w:noProof/>
              </w:rPr>
              <w:t>2.1.</w:t>
            </w:r>
            <w:r w:rsidRPr="004F290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Pr="004F290C">
              <w:rPr>
                <w:rStyle w:val="Hipervnculo"/>
                <w:b/>
                <w:bCs/>
                <w:noProof/>
              </w:rPr>
              <w:t>GW VPN1</w:t>
            </w:r>
            <w:r w:rsidRPr="004F290C">
              <w:rPr>
                <w:b/>
                <w:bCs/>
                <w:noProof/>
                <w:webHidden/>
              </w:rPr>
              <w:tab/>
            </w:r>
            <w:r w:rsidRPr="004F290C">
              <w:rPr>
                <w:b/>
                <w:bCs/>
                <w:noProof/>
                <w:webHidden/>
              </w:rPr>
              <w:fldChar w:fldCharType="begin"/>
            </w:r>
            <w:r w:rsidRPr="004F290C">
              <w:rPr>
                <w:b/>
                <w:bCs/>
                <w:noProof/>
                <w:webHidden/>
              </w:rPr>
              <w:instrText xml:space="preserve"> PAGEREF _Toc91579628 \h </w:instrText>
            </w:r>
            <w:r w:rsidRPr="004F290C">
              <w:rPr>
                <w:b/>
                <w:bCs/>
                <w:noProof/>
                <w:webHidden/>
              </w:rPr>
            </w:r>
            <w:r w:rsidRPr="004F290C">
              <w:rPr>
                <w:b/>
                <w:bCs/>
                <w:noProof/>
                <w:webHidden/>
              </w:rPr>
              <w:fldChar w:fldCharType="separate"/>
            </w:r>
            <w:r w:rsidRPr="004F290C">
              <w:rPr>
                <w:b/>
                <w:bCs/>
                <w:noProof/>
                <w:webHidden/>
              </w:rPr>
              <w:t>6</w:t>
            </w:r>
            <w:r w:rsidRPr="004F29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B5319D" w14:textId="7DD74CC8" w:rsidR="004F290C" w:rsidRPr="004F290C" w:rsidRDefault="004F290C" w:rsidP="004F290C">
          <w:pPr>
            <w:pStyle w:val="TDC2"/>
            <w:tabs>
              <w:tab w:val="left" w:pos="660"/>
              <w:tab w:val="right" w:leader="dot" w:pos="8498"/>
            </w:tabs>
            <w:spacing w:line="276" w:lineRule="auto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91579629" w:history="1">
            <w:r w:rsidRPr="004F290C">
              <w:rPr>
                <w:rStyle w:val="Hipervnculo"/>
                <w:b/>
                <w:bCs/>
                <w:noProof/>
              </w:rPr>
              <w:t>3.</w:t>
            </w:r>
            <w:r w:rsidRPr="004F290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Pr="004F290C">
              <w:rPr>
                <w:rStyle w:val="Hipervnculo"/>
                <w:b/>
                <w:bCs/>
                <w:noProof/>
              </w:rPr>
              <w:t>PLATAFORMA PALO ALTO</w:t>
            </w:r>
            <w:r w:rsidRPr="004F290C">
              <w:rPr>
                <w:b/>
                <w:bCs/>
                <w:noProof/>
                <w:webHidden/>
              </w:rPr>
              <w:tab/>
            </w:r>
            <w:r w:rsidRPr="004F290C">
              <w:rPr>
                <w:b/>
                <w:bCs/>
                <w:noProof/>
                <w:webHidden/>
              </w:rPr>
              <w:fldChar w:fldCharType="begin"/>
            </w:r>
            <w:r w:rsidRPr="004F290C">
              <w:rPr>
                <w:b/>
                <w:bCs/>
                <w:noProof/>
                <w:webHidden/>
              </w:rPr>
              <w:instrText xml:space="preserve"> PAGEREF _Toc91579629 \h </w:instrText>
            </w:r>
            <w:r w:rsidRPr="004F290C">
              <w:rPr>
                <w:b/>
                <w:bCs/>
                <w:noProof/>
                <w:webHidden/>
              </w:rPr>
            </w:r>
            <w:r w:rsidRPr="004F290C">
              <w:rPr>
                <w:b/>
                <w:bCs/>
                <w:noProof/>
                <w:webHidden/>
              </w:rPr>
              <w:fldChar w:fldCharType="separate"/>
            </w:r>
            <w:r w:rsidRPr="004F290C">
              <w:rPr>
                <w:b/>
                <w:bCs/>
                <w:noProof/>
                <w:webHidden/>
              </w:rPr>
              <w:t>7</w:t>
            </w:r>
            <w:r w:rsidRPr="004F29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3D4D44" w14:textId="35CD8A1B" w:rsidR="004F290C" w:rsidRPr="004F290C" w:rsidRDefault="004F290C" w:rsidP="004F290C">
          <w:pPr>
            <w:pStyle w:val="TDC3"/>
            <w:tabs>
              <w:tab w:val="left" w:pos="1100"/>
              <w:tab w:val="right" w:leader="dot" w:pos="8498"/>
            </w:tabs>
            <w:spacing w:line="276" w:lineRule="auto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91579630" w:history="1">
            <w:r w:rsidRPr="004F290C">
              <w:rPr>
                <w:rStyle w:val="Hipervnculo"/>
                <w:b/>
                <w:bCs/>
                <w:noProof/>
              </w:rPr>
              <w:t>3.1.</w:t>
            </w:r>
            <w:r w:rsidRPr="004F290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Pr="004F290C">
              <w:rPr>
                <w:rStyle w:val="Hipervnculo"/>
                <w:b/>
                <w:bCs/>
                <w:noProof/>
              </w:rPr>
              <w:t>Firewall PaloAlto 1</w:t>
            </w:r>
            <w:r w:rsidRPr="004F290C">
              <w:rPr>
                <w:b/>
                <w:bCs/>
                <w:noProof/>
                <w:webHidden/>
              </w:rPr>
              <w:tab/>
            </w:r>
            <w:r w:rsidRPr="004F290C">
              <w:rPr>
                <w:b/>
                <w:bCs/>
                <w:noProof/>
                <w:webHidden/>
              </w:rPr>
              <w:fldChar w:fldCharType="begin"/>
            </w:r>
            <w:r w:rsidRPr="004F290C">
              <w:rPr>
                <w:b/>
                <w:bCs/>
                <w:noProof/>
                <w:webHidden/>
              </w:rPr>
              <w:instrText xml:space="preserve"> PAGEREF _Toc91579630 \h </w:instrText>
            </w:r>
            <w:r w:rsidRPr="004F290C">
              <w:rPr>
                <w:b/>
                <w:bCs/>
                <w:noProof/>
                <w:webHidden/>
              </w:rPr>
            </w:r>
            <w:r w:rsidRPr="004F290C">
              <w:rPr>
                <w:b/>
                <w:bCs/>
                <w:noProof/>
                <w:webHidden/>
              </w:rPr>
              <w:fldChar w:fldCharType="separate"/>
            </w:r>
            <w:r w:rsidRPr="004F290C">
              <w:rPr>
                <w:b/>
                <w:bCs/>
                <w:noProof/>
                <w:webHidden/>
              </w:rPr>
              <w:t>7</w:t>
            </w:r>
            <w:r w:rsidRPr="004F29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CA2601" w14:textId="2CB3FCFF" w:rsidR="004F290C" w:rsidRPr="004F290C" w:rsidRDefault="004F290C" w:rsidP="004F290C">
          <w:pPr>
            <w:pStyle w:val="TDC3"/>
            <w:tabs>
              <w:tab w:val="left" w:pos="1100"/>
              <w:tab w:val="right" w:leader="dot" w:pos="8498"/>
            </w:tabs>
            <w:spacing w:line="276" w:lineRule="auto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91579631" w:history="1">
            <w:r w:rsidRPr="004F290C">
              <w:rPr>
                <w:rStyle w:val="Hipervnculo"/>
                <w:b/>
                <w:bCs/>
                <w:noProof/>
              </w:rPr>
              <w:t>3.2.</w:t>
            </w:r>
            <w:r w:rsidRPr="004F290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Pr="004F290C">
              <w:rPr>
                <w:rStyle w:val="Hipervnculo"/>
                <w:b/>
                <w:bCs/>
                <w:noProof/>
              </w:rPr>
              <w:t>Firewall PaloAlto 2</w:t>
            </w:r>
            <w:r w:rsidRPr="004F290C">
              <w:rPr>
                <w:b/>
                <w:bCs/>
                <w:noProof/>
                <w:webHidden/>
              </w:rPr>
              <w:tab/>
            </w:r>
            <w:r w:rsidRPr="004F290C">
              <w:rPr>
                <w:b/>
                <w:bCs/>
                <w:noProof/>
                <w:webHidden/>
              </w:rPr>
              <w:fldChar w:fldCharType="begin"/>
            </w:r>
            <w:r w:rsidRPr="004F290C">
              <w:rPr>
                <w:b/>
                <w:bCs/>
                <w:noProof/>
                <w:webHidden/>
              </w:rPr>
              <w:instrText xml:space="preserve"> PAGEREF _Toc91579631 \h </w:instrText>
            </w:r>
            <w:r w:rsidRPr="004F290C">
              <w:rPr>
                <w:b/>
                <w:bCs/>
                <w:noProof/>
                <w:webHidden/>
              </w:rPr>
            </w:r>
            <w:r w:rsidRPr="004F290C">
              <w:rPr>
                <w:b/>
                <w:bCs/>
                <w:noProof/>
                <w:webHidden/>
              </w:rPr>
              <w:fldChar w:fldCharType="separate"/>
            </w:r>
            <w:r w:rsidRPr="004F290C">
              <w:rPr>
                <w:b/>
                <w:bCs/>
                <w:noProof/>
                <w:webHidden/>
              </w:rPr>
              <w:t>9</w:t>
            </w:r>
            <w:r w:rsidRPr="004F29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2101AE" w14:textId="67A14BF1" w:rsidR="004F290C" w:rsidRPr="004F290C" w:rsidRDefault="004F290C" w:rsidP="004F290C">
          <w:pPr>
            <w:pStyle w:val="TDC1"/>
            <w:tabs>
              <w:tab w:val="left" w:pos="660"/>
              <w:tab w:val="right" w:leader="dot" w:pos="8498"/>
            </w:tabs>
            <w:spacing w:line="276" w:lineRule="auto"/>
            <w:rPr>
              <w:rFonts w:asciiTheme="minorHAnsi" w:eastAsiaTheme="minorEastAsia" w:hAnsiTheme="minorHAnsi" w:cstheme="minorBidi"/>
              <w:b/>
              <w:bCs/>
              <w:noProof/>
              <w:lang w:eastAsia="es-PE"/>
            </w:rPr>
          </w:pPr>
          <w:hyperlink w:anchor="_Toc91579632" w:history="1">
            <w:r w:rsidRPr="004F290C">
              <w:rPr>
                <w:rStyle w:val="Hipervnculo"/>
                <w:rFonts w:cstheme="minorHAnsi"/>
                <w:b/>
                <w:bCs/>
                <w:noProof/>
              </w:rPr>
              <w:t>IV.</w:t>
            </w:r>
            <w:r w:rsidRPr="004F290C">
              <w:rPr>
                <w:rFonts w:asciiTheme="minorHAnsi" w:eastAsiaTheme="minorEastAsia" w:hAnsiTheme="minorHAnsi" w:cstheme="minorBidi"/>
                <w:b/>
                <w:bCs/>
                <w:noProof/>
                <w:lang w:eastAsia="es-PE"/>
              </w:rPr>
              <w:tab/>
            </w:r>
            <w:r w:rsidRPr="004F290C">
              <w:rPr>
                <w:rStyle w:val="Hipervnculo"/>
                <w:rFonts w:cstheme="minorHAnsi"/>
                <w:b/>
                <w:bCs/>
                <w:noProof/>
              </w:rPr>
              <w:t>CONCLUSIONES</w:t>
            </w:r>
            <w:r w:rsidRPr="004F290C">
              <w:rPr>
                <w:b/>
                <w:bCs/>
                <w:noProof/>
                <w:webHidden/>
              </w:rPr>
              <w:tab/>
            </w:r>
            <w:r w:rsidRPr="004F290C">
              <w:rPr>
                <w:b/>
                <w:bCs/>
                <w:noProof/>
                <w:webHidden/>
              </w:rPr>
              <w:fldChar w:fldCharType="begin"/>
            </w:r>
            <w:r w:rsidRPr="004F290C">
              <w:rPr>
                <w:b/>
                <w:bCs/>
                <w:noProof/>
                <w:webHidden/>
              </w:rPr>
              <w:instrText xml:space="preserve"> PAGEREF _Toc91579632 \h </w:instrText>
            </w:r>
            <w:r w:rsidRPr="004F290C">
              <w:rPr>
                <w:b/>
                <w:bCs/>
                <w:noProof/>
                <w:webHidden/>
              </w:rPr>
            </w:r>
            <w:r w:rsidRPr="004F290C">
              <w:rPr>
                <w:b/>
                <w:bCs/>
                <w:noProof/>
                <w:webHidden/>
              </w:rPr>
              <w:fldChar w:fldCharType="separate"/>
            </w:r>
            <w:r w:rsidRPr="004F290C">
              <w:rPr>
                <w:b/>
                <w:bCs/>
                <w:noProof/>
                <w:webHidden/>
              </w:rPr>
              <w:t>11</w:t>
            </w:r>
            <w:r w:rsidRPr="004F290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EC103E" w14:textId="2E4A39DE" w:rsidR="00721599" w:rsidRDefault="00721599" w:rsidP="004F290C">
          <w:pPr>
            <w:spacing w:line="276" w:lineRule="auto"/>
          </w:pPr>
          <w:r w:rsidRPr="004F290C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14:paraId="0F8D9B62" w14:textId="77777777" w:rsidR="00721599" w:rsidRDefault="00721599" w:rsidP="00721599">
      <w:pPr>
        <w:rPr>
          <w:rFonts w:asciiTheme="minorHAnsi" w:hAnsiTheme="minorHAnsi" w:cstheme="minorHAnsi"/>
        </w:rPr>
      </w:pPr>
    </w:p>
    <w:p w14:paraId="2B86D12C" w14:textId="7B55398C" w:rsidR="006F7C54" w:rsidRPr="001F2745" w:rsidRDefault="00703B42" w:rsidP="00721599">
      <w:pPr>
        <w:pStyle w:val="Ttulo1"/>
        <w:pageBreakBefore/>
        <w:numPr>
          <w:ilvl w:val="0"/>
          <w:numId w:val="22"/>
        </w:numPr>
        <w:ind w:left="709" w:right="6"/>
        <w:jc w:val="left"/>
        <w:rPr>
          <w:rFonts w:asciiTheme="minorHAnsi" w:hAnsiTheme="minorHAnsi" w:cstheme="minorHAnsi"/>
          <w:sz w:val="22"/>
          <w:szCs w:val="22"/>
        </w:rPr>
      </w:pPr>
      <w:bookmarkStart w:id="0" w:name="_Toc91579621"/>
      <w:r w:rsidRPr="001F2745">
        <w:rPr>
          <w:rFonts w:asciiTheme="minorHAnsi" w:hAnsiTheme="minorHAnsi" w:cstheme="minorHAnsi"/>
          <w:sz w:val="22"/>
          <w:szCs w:val="22"/>
        </w:rPr>
        <w:lastRenderedPageBreak/>
        <w:t>OBJETIVO</w:t>
      </w:r>
      <w:bookmarkEnd w:id="0"/>
    </w:p>
    <w:p w14:paraId="770D0320" w14:textId="1EA35700" w:rsidR="006F7C54" w:rsidRDefault="00703B42" w:rsidP="001F2745">
      <w:pPr>
        <w:pStyle w:val="Textoindependiente"/>
        <w:spacing w:line="276" w:lineRule="auto"/>
        <w:ind w:left="426" w:right="3"/>
      </w:pPr>
      <w:r>
        <w:t xml:space="preserve">Este documento dará a conocer el estado de las plataformas de </w:t>
      </w:r>
      <w:r w:rsidR="000203C5">
        <w:t>salud durante</w:t>
      </w:r>
      <w:r>
        <w:t xml:space="preserve"> </w:t>
      </w:r>
      <w:r w:rsidR="00EC7A4D">
        <w:t>e</w:t>
      </w:r>
      <w:r>
        <w:t>l último día.</w:t>
      </w:r>
    </w:p>
    <w:p w14:paraId="7B4D5118" w14:textId="77777777" w:rsidR="001F2745" w:rsidRPr="001F2745" w:rsidRDefault="001F2745" w:rsidP="001F2745">
      <w:pPr>
        <w:pStyle w:val="Textoindependiente"/>
        <w:spacing w:line="276" w:lineRule="auto"/>
        <w:ind w:left="426" w:right="3"/>
      </w:pPr>
    </w:p>
    <w:p w14:paraId="640BC997" w14:textId="5DFECECE" w:rsidR="006F7C54" w:rsidRPr="00721599" w:rsidRDefault="00703B42" w:rsidP="00721599">
      <w:pPr>
        <w:pStyle w:val="Ttulo1"/>
        <w:numPr>
          <w:ilvl w:val="0"/>
          <w:numId w:val="22"/>
        </w:numPr>
        <w:ind w:left="709" w:right="3"/>
        <w:jc w:val="left"/>
        <w:rPr>
          <w:rFonts w:asciiTheme="minorHAnsi" w:hAnsiTheme="minorHAnsi" w:cstheme="minorHAnsi"/>
          <w:sz w:val="22"/>
          <w:szCs w:val="22"/>
        </w:rPr>
      </w:pPr>
      <w:bookmarkStart w:id="1" w:name="_Toc91579622"/>
      <w:r w:rsidRPr="00721599">
        <w:rPr>
          <w:rFonts w:asciiTheme="minorHAnsi" w:hAnsiTheme="minorHAnsi" w:cstheme="minorHAnsi"/>
          <w:sz w:val="22"/>
          <w:szCs w:val="22"/>
        </w:rPr>
        <w:t>ALCANCES</w:t>
      </w:r>
      <w:bookmarkEnd w:id="1"/>
    </w:p>
    <w:p w14:paraId="33419E31" w14:textId="77777777" w:rsidR="006F7C54" w:rsidRDefault="00703B42" w:rsidP="001F2745">
      <w:pPr>
        <w:pStyle w:val="Textoindependiente"/>
        <w:spacing w:line="276" w:lineRule="auto"/>
        <w:ind w:left="426" w:right="3"/>
      </w:pPr>
      <w:r>
        <w:t xml:space="preserve">Este documento servirá como herramienta para verificar el estado de las plataformas de </w:t>
      </w:r>
      <w:r w:rsidR="00C22107">
        <w:t>seguridad</w:t>
      </w:r>
      <w:r>
        <w:t xml:space="preserve"> y su correcto funcionamiento.</w:t>
      </w:r>
    </w:p>
    <w:p w14:paraId="775E8CB2" w14:textId="77777777" w:rsidR="006F7C54" w:rsidRDefault="006F7C54" w:rsidP="000203C5">
      <w:pPr>
        <w:pStyle w:val="Textoindependiente"/>
        <w:spacing w:before="8"/>
        <w:ind w:left="426"/>
        <w:rPr>
          <w:sz w:val="19"/>
        </w:rPr>
      </w:pPr>
    </w:p>
    <w:p w14:paraId="01489323" w14:textId="77777777" w:rsidR="006F7C54" w:rsidRPr="00721599" w:rsidRDefault="00703B42" w:rsidP="00721599">
      <w:pPr>
        <w:pStyle w:val="Ttulo1"/>
        <w:numPr>
          <w:ilvl w:val="0"/>
          <w:numId w:val="22"/>
        </w:numPr>
        <w:ind w:left="709" w:right="3"/>
        <w:jc w:val="left"/>
        <w:rPr>
          <w:rFonts w:asciiTheme="minorHAnsi" w:hAnsiTheme="minorHAnsi" w:cstheme="minorHAnsi"/>
          <w:sz w:val="22"/>
          <w:szCs w:val="22"/>
        </w:rPr>
      </w:pPr>
      <w:bookmarkStart w:id="2" w:name="_Toc91579623"/>
      <w:r w:rsidRPr="00721599">
        <w:rPr>
          <w:rFonts w:asciiTheme="minorHAnsi" w:hAnsiTheme="minorHAnsi" w:cstheme="minorHAnsi"/>
          <w:sz w:val="22"/>
          <w:szCs w:val="22"/>
        </w:rPr>
        <w:t>ESTADO DE LAS PLATAFORMAS</w:t>
      </w:r>
      <w:bookmarkEnd w:id="2"/>
    </w:p>
    <w:p w14:paraId="58414C9A" w14:textId="77777777" w:rsidR="00672083" w:rsidRDefault="00672083" w:rsidP="00672083">
      <w:pPr>
        <w:pStyle w:val="Ttulo3"/>
        <w:jc w:val="right"/>
      </w:pPr>
    </w:p>
    <w:p w14:paraId="5C249433" w14:textId="77777777" w:rsidR="00303650" w:rsidRDefault="00303650">
      <w:pPr>
        <w:rPr>
          <w:b/>
        </w:rPr>
      </w:pPr>
      <w:r>
        <w:rPr>
          <w:b/>
        </w:rPr>
        <w:br w:type="page"/>
      </w:r>
    </w:p>
    <w:p w14:paraId="44286BB5" w14:textId="72B28DE5" w:rsidR="00293469" w:rsidRPr="002176CB" w:rsidRDefault="00C86CBE" w:rsidP="00721599">
      <w:pPr>
        <w:pStyle w:val="Prrafodelista"/>
        <w:numPr>
          <w:ilvl w:val="1"/>
          <w:numId w:val="2"/>
        </w:numPr>
        <w:tabs>
          <w:tab w:val="left" w:pos="2135"/>
        </w:tabs>
        <w:spacing w:line="276" w:lineRule="auto"/>
        <w:ind w:left="851"/>
        <w:jc w:val="left"/>
        <w:outlineLvl w:val="1"/>
        <w:rPr>
          <w:b/>
        </w:rPr>
      </w:pPr>
      <w:bookmarkStart w:id="3" w:name="_Toc91579624"/>
      <w:r>
        <w:rPr>
          <w:b/>
        </w:rPr>
        <w:lastRenderedPageBreak/>
        <w:t>PLATAFORMA CHECKPOINT</w:t>
      </w:r>
      <w:bookmarkEnd w:id="3"/>
    </w:p>
    <w:p w14:paraId="5DB8C9FC" w14:textId="412D4284" w:rsidR="00293469" w:rsidRPr="001F2745" w:rsidRDefault="00FA0D4A" w:rsidP="00721599">
      <w:pPr>
        <w:pStyle w:val="Prrafodelista"/>
        <w:numPr>
          <w:ilvl w:val="1"/>
          <w:numId w:val="21"/>
        </w:numPr>
        <w:spacing w:line="276" w:lineRule="auto"/>
        <w:outlineLvl w:val="2"/>
        <w:rPr>
          <w:b/>
        </w:rPr>
      </w:pPr>
      <w:bookmarkStart w:id="4" w:name="_Toc91579625"/>
      <w:r w:rsidRPr="001F2745">
        <w:rPr>
          <w:b/>
        </w:rPr>
        <w:t>GW VPN1</w:t>
      </w:r>
      <w:bookmarkEnd w:id="4"/>
    </w:p>
    <w:p w14:paraId="1529A11D" w14:textId="45528A29" w:rsidR="00C86CBE" w:rsidRDefault="00C86CBE" w:rsidP="002176CB">
      <w:pPr>
        <w:tabs>
          <w:tab w:val="left" w:pos="2135"/>
        </w:tabs>
        <w:spacing w:line="276" w:lineRule="auto"/>
        <w:rPr>
          <w:b/>
        </w:rPr>
      </w:pPr>
      <w:r>
        <w:rPr>
          <w:b/>
        </w:rPr>
        <w:t>ESTATUS</w:t>
      </w:r>
    </w:p>
    <w:p w14:paraId="5C98FD66" w14:textId="743E27D7" w:rsidR="001F2745" w:rsidRDefault="00355A31" w:rsidP="004F290C">
      <w:pPr>
        <w:spacing w:line="276" w:lineRule="auto"/>
        <w:ind w:left="-142"/>
        <w:jc w:val="center"/>
        <w:rPr>
          <w:b/>
        </w:rPr>
      </w:pPr>
      <w:r w:rsidRPr="00355A31">
        <w:rPr>
          <w:b/>
          <w:noProof/>
        </w:rPr>
        <w:drawing>
          <wp:inline distT="0" distB="0" distL="0" distR="0" wp14:anchorId="3B0B43E8" wp14:editId="4C58503F">
            <wp:extent cx="2244090" cy="1659646"/>
            <wp:effectExtent l="19050" t="19050" r="22860" b="171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266" cy="168492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626C17" w14:textId="39594B54" w:rsidR="00E025B1" w:rsidRDefault="00F526AE" w:rsidP="002176CB">
      <w:pPr>
        <w:spacing w:line="276" w:lineRule="auto"/>
        <w:rPr>
          <w:b/>
        </w:rPr>
      </w:pPr>
      <w:r>
        <w:rPr>
          <w:b/>
        </w:rPr>
        <w:t>RECURSOS</w:t>
      </w:r>
    </w:p>
    <w:p w14:paraId="7CD96952" w14:textId="14226BA9" w:rsidR="00FA0D4A" w:rsidRDefault="00756E11" w:rsidP="00756E11">
      <w:pPr>
        <w:tabs>
          <w:tab w:val="left" w:pos="2135"/>
        </w:tabs>
        <w:spacing w:line="276" w:lineRule="auto"/>
        <w:rPr>
          <w:b/>
        </w:rPr>
      </w:pPr>
      <w:r w:rsidRPr="00756E11">
        <w:rPr>
          <w:b/>
        </w:rPr>
        <w:t>${graph5105}</w:t>
      </w:r>
    </w:p>
    <w:p w14:paraId="76CE097F" w14:textId="50E82282" w:rsidR="00A02504" w:rsidRPr="00721599" w:rsidRDefault="00A02504" w:rsidP="00721599">
      <w:pPr>
        <w:pStyle w:val="Prrafodelista"/>
        <w:numPr>
          <w:ilvl w:val="2"/>
          <w:numId w:val="13"/>
        </w:numPr>
        <w:spacing w:line="276" w:lineRule="auto"/>
        <w:rPr>
          <w:rFonts w:asciiTheme="minorHAnsi" w:hAnsiTheme="minorHAnsi" w:cstheme="minorHAnsi"/>
          <w:i/>
          <w:sz w:val="20"/>
          <w:szCs w:val="20"/>
        </w:rPr>
      </w:pPr>
      <w:r w:rsidRPr="00721599">
        <w:rPr>
          <w:rFonts w:asciiTheme="minorHAnsi" w:hAnsiTheme="minorHAnsi" w:cstheme="minorHAnsi"/>
          <w:i/>
          <w:sz w:val="20"/>
          <w:szCs w:val="20"/>
        </w:rPr>
        <w:t xml:space="preserve">Se observó un uso de CPU de </w:t>
      </w:r>
      <w:r w:rsidR="002176CB" w:rsidRPr="00721599">
        <w:rPr>
          <w:rFonts w:asciiTheme="minorHAnsi" w:hAnsiTheme="minorHAnsi" w:cstheme="minorHAnsi"/>
          <w:i/>
          <w:sz w:val="20"/>
          <w:szCs w:val="20"/>
        </w:rPr>
        <w:t>4</w:t>
      </w:r>
      <w:r w:rsidRPr="00721599">
        <w:rPr>
          <w:rFonts w:asciiTheme="minorHAnsi" w:hAnsiTheme="minorHAnsi" w:cstheme="minorHAnsi"/>
          <w:i/>
          <w:sz w:val="20"/>
          <w:szCs w:val="20"/>
        </w:rPr>
        <w:t>%</w:t>
      </w:r>
    </w:p>
    <w:p w14:paraId="594F526F" w14:textId="3705DE98" w:rsidR="00A02504" w:rsidRPr="00721599" w:rsidRDefault="00A02504" w:rsidP="00721599">
      <w:pPr>
        <w:pStyle w:val="Prrafodelista"/>
        <w:numPr>
          <w:ilvl w:val="2"/>
          <w:numId w:val="13"/>
        </w:numPr>
        <w:spacing w:line="276" w:lineRule="auto"/>
        <w:rPr>
          <w:rFonts w:asciiTheme="minorHAnsi" w:hAnsiTheme="minorHAnsi" w:cstheme="minorHAnsi"/>
          <w:i/>
          <w:sz w:val="20"/>
          <w:szCs w:val="20"/>
        </w:rPr>
      </w:pPr>
      <w:r w:rsidRPr="00721599">
        <w:rPr>
          <w:rFonts w:asciiTheme="minorHAnsi" w:hAnsiTheme="minorHAnsi" w:cstheme="minorHAnsi"/>
          <w:i/>
          <w:sz w:val="20"/>
          <w:szCs w:val="20"/>
        </w:rPr>
        <w:t xml:space="preserve">Se observó un uso de memoria de </w:t>
      </w:r>
      <w:r w:rsidR="004A4EA7" w:rsidRPr="00721599">
        <w:rPr>
          <w:rFonts w:asciiTheme="minorHAnsi" w:hAnsiTheme="minorHAnsi" w:cstheme="minorHAnsi"/>
          <w:i/>
          <w:sz w:val="20"/>
          <w:szCs w:val="20"/>
        </w:rPr>
        <w:t>38</w:t>
      </w:r>
      <w:r w:rsidR="002176CB" w:rsidRPr="00721599">
        <w:rPr>
          <w:rFonts w:asciiTheme="minorHAnsi" w:hAnsiTheme="minorHAnsi" w:cstheme="minorHAnsi"/>
          <w:i/>
          <w:sz w:val="20"/>
          <w:szCs w:val="20"/>
        </w:rPr>
        <w:t>.63</w:t>
      </w:r>
      <w:r w:rsidRPr="00721599">
        <w:rPr>
          <w:rFonts w:asciiTheme="minorHAnsi" w:hAnsiTheme="minorHAnsi" w:cstheme="minorHAnsi"/>
          <w:i/>
          <w:sz w:val="20"/>
          <w:szCs w:val="20"/>
        </w:rPr>
        <w:t>%.</w:t>
      </w:r>
    </w:p>
    <w:p w14:paraId="39B5430F" w14:textId="7511DC46" w:rsidR="002176CB" w:rsidRPr="00721599" w:rsidRDefault="00A02504" w:rsidP="00721599">
      <w:pPr>
        <w:pStyle w:val="Prrafodelista"/>
        <w:numPr>
          <w:ilvl w:val="2"/>
          <w:numId w:val="13"/>
        </w:numPr>
        <w:spacing w:line="276" w:lineRule="auto"/>
        <w:rPr>
          <w:rFonts w:asciiTheme="minorHAnsi" w:hAnsiTheme="minorHAnsi" w:cstheme="minorHAnsi"/>
          <w:i/>
          <w:sz w:val="20"/>
          <w:szCs w:val="20"/>
        </w:rPr>
      </w:pPr>
      <w:r w:rsidRPr="00721599">
        <w:rPr>
          <w:rFonts w:asciiTheme="minorHAnsi" w:hAnsiTheme="minorHAnsi" w:cstheme="minorHAnsi"/>
          <w:i/>
          <w:sz w:val="20"/>
          <w:szCs w:val="20"/>
        </w:rPr>
        <w:t xml:space="preserve">Se observó un uso de disco de </w:t>
      </w:r>
      <w:r w:rsidR="002915A6" w:rsidRPr="00721599">
        <w:rPr>
          <w:rFonts w:asciiTheme="minorHAnsi" w:hAnsiTheme="minorHAnsi" w:cstheme="minorHAnsi"/>
          <w:i/>
          <w:sz w:val="20"/>
          <w:szCs w:val="20"/>
        </w:rPr>
        <w:t>3</w:t>
      </w:r>
      <w:r w:rsidR="002176CB" w:rsidRPr="00721599">
        <w:rPr>
          <w:rFonts w:asciiTheme="minorHAnsi" w:hAnsiTheme="minorHAnsi" w:cstheme="minorHAnsi"/>
          <w:i/>
          <w:sz w:val="20"/>
          <w:szCs w:val="20"/>
        </w:rPr>
        <w:t>1.05</w:t>
      </w:r>
      <w:r w:rsidRPr="00721599">
        <w:rPr>
          <w:rFonts w:asciiTheme="minorHAnsi" w:hAnsiTheme="minorHAnsi" w:cstheme="minorHAnsi"/>
          <w:i/>
          <w:sz w:val="20"/>
          <w:szCs w:val="20"/>
        </w:rPr>
        <w:t>%.</w:t>
      </w:r>
    </w:p>
    <w:p w14:paraId="493C4D62" w14:textId="77777777" w:rsidR="00721599" w:rsidRPr="00721599" w:rsidRDefault="00721599" w:rsidP="00721599">
      <w:pPr>
        <w:pStyle w:val="Prrafodelista"/>
        <w:ind w:firstLine="0"/>
        <w:rPr>
          <w:i/>
          <w:sz w:val="20"/>
          <w:szCs w:val="20"/>
        </w:rPr>
      </w:pPr>
    </w:p>
    <w:p w14:paraId="14AAD547" w14:textId="096A00A9" w:rsidR="006771F9" w:rsidRDefault="00F526AE" w:rsidP="00756E11">
      <w:pPr>
        <w:pStyle w:val="Textoindependiente"/>
        <w:tabs>
          <w:tab w:val="left" w:pos="426"/>
        </w:tabs>
        <w:spacing w:line="276" w:lineRule="auto"/>
        <w:rPr>
          <w:b/>
        </w:rPr>
      </w:pPr>
      <w:r>
        <w:rPr>
          <w:b/>
        </w:rPr>
        <w:t>CONEXIONES</w:t>
      </w:r>
    </w:p>
    <w:p w14:paraId="42A8096B" w14:textId="2AF12D53" w:rsidR="00756E11" w:rsidRDefault="00756E11" w:rsidP="00756E11">
      <w:pPr>
        <w:pStyle w:val="Textoindependiente"/>
        <w:tabs>
          <w:tab w:val="left" w:pos="426"/>
        </w:tabs>
        <w:spacing w:line="276" w:lineRule="auto"/>
        <w:rPr>
          <w:b/>
        </w:rPr>
      </w:pPr>
      <w:r w:rsidRPr="00756E11">
        <w:rPr>
          <w:b/>
        </w:rPr>
        <w:t>${graph5108}</w:t>
      </w:r>
    </w:p>
    <w:p w14:paraId="7B06DFF5" w14:textId="5BA49FF2" w:rsidR="00DC1EDF" w:rsidRPr="00721599" w:rsidRDefault="00A02504" w:rsidP="002176CB">
      <w:pPr>
        <w:pStyle w:val="Textoindependiente"/>
        <w:numPr>
          <w:ilvl w:val="2"/>
          <w:numId w:val="13"/>
        </w:numPr>
        <w:tabs>
          <w:tab w:val="left" w:pos="426"/>
        </w:tabs>
        <w:rPr>
          <w:i/>
          <w:sz w:val="20"/>
          <w:szCs w:val="20"/>
        </w:rPr>
      </w:pPr>
      <w:bookmarkStart w:id="5" w:name="_Hlk90015139"/>
      <w:r w:rsidRPr="001F2745">
        <w:rPr>
          <w:i/>
          <w:sz w:val="20"/>
          <w:szCs w:val="20"/>
        </w:rPr>
        <w:t xml:space="preserve">Se observa un promedio de </w:t>
      </w:r>
      <w:r w:rsidR="002176CB" w:rsidRPr="001F2745">
        <w:rPr>
          <w:i/>
          <w:sz w:val="20"/>
          <w:szCs w:val="20"/>
        </w:rPr>
        <w:t>196.63</w:t>
      </w:r>
      <w:r w:rsidR="00241A09" w:rsidRPr="001F2745">
        <w:rPr>
          <w:i/>
          <w:sz w:val="20"/>
          <w:szCs w:val="20"/>
        </w:rPr>
        <w:t xml:space="preserve"> </w:t>
      </w:r>
      <w:r w:rsidRPr="001F2745">
        <w:rPr>
          <w:i/>
          <w:sz w:val="20"/>
          <w:szCs w:val="20"/>
        </w:rPr>
        <w:t>de conexiones concurrentes.</w:t>
      </w:r>
      <w:bookmarkEnd w:id="5"/>
    </w:p>
    <w:p w14:paraId="644403A5" w14:textId="77777777" w:rsidR="004415A1" w:rsidRPr="004415A1" w:rsidRDefault="00FA0D4A" w:rsidP="004F290C">
      <w:pPr>
        <w:pStyle w:val="Prrafodelista"/>
        <w:pageBreakBefore/>
        <w:numPr>
          <w:ilvl w:val="1"/>
          <w:numId w:val="21"/>
        </w:numPr>
        <w:spacing w:line="276" w:lineRule="auto"/>
        <w:ind w:left="1735" w:hanging="357"/>
        <w:outlineLvl w:val="2"/>
        <w:rPr>
          <w:b/>
        </w:rPr>
      </w:pPr>
      <w:bookmarkStart w:id="6" w:name="_Toc91579626"/>
      <w:r>
        <w:rPr>
          <w:b/>
        </w:rPr>
        <w:lastRenderedPageBreak/>
        <w:t>GW VPN2</w:t>
      </w:r>
      <w:bookmarkEnd w:id="6"/>
    </w:p>
    <w:p w14:paraId="204CCD1A" w14:textId="77777777" w:rsidR="00C86CBE" w:rsidRDefault="00C86CBE" w:rsidP="00FA0D4A">
      <w:pPr>
        <w:tabs>
          <w:tab w:val="left" w:pos="2135"/>
        </w:tabs>
        <w:rPr>
          <w:b/>
        </w:rPr>
      </w:pPr>
      <w:r>
        <w:rPr>
          <w:b/>
        </w:rPr>
        <w:t>ESTATUS</w:t>
      </w:r>
    </w:p>
    <w:p w14:paraId="694DBDD4" w14:textId="18BD176E" w:rsidR="00AC34F8" w:rsidRDefault="00355A31" w:rsidP="00207ABB">
      <w:pPr>
        <w:tabs>
          <w:tab w:val="left" w:pos="2135"/>
        </w:tabs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072C335" wp14:editId="4DE9859B">
            <wp:extent cx="2129790" cy="1595221"/>
            <wp:effectExtent l="19050" t="19050" r="22860" b="241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079" cy="159843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6784E5F" w14:textId="77777777" w:rsidR="00FA0D4A" w:rsidRDefault="00F526AE" w:rsidP="006809CF">
      <w:pPr>
        <w:tabs>
          <w:tab w:val="left" w:pos="2135"/>
        </w:tabs>
        <w:spacing w:line="276" w:lineRule="auto"/>
        <w:rPr>
          <w:b/>
        </w:rPr>
      </w:pPr>
      <w:r>
        <w:rPr>
          <w:b/>
        </w:rPr>
        <w:t>RECURSOS</w:t>
      </w:r>
    </w:p>
    <w:p w14:paraId="306382FB" w14:textId="6FD03F30" w:rsidR="004C0404" w:rsidRDefault="00756E11" w:rsidP="00756E11">
      <w:pPr>
        <w:tabs>
          <w:tab w:val="left" w:pos="2135"/>
        </w:tabs>
        <w:spacing w:line="276" w:lineRule="auto"/>
        <w:rPr>
          <w:b/>
        </w:rPr>
      </w:pPr>
      <w:r w:rsidRPr="00756E11">
        <w:rPr>
          <w:b/>
        </w:rPr>
        <w:t>${graph29753}</w:t>
      </w:r>
    </w:p>
    <w:p w14:paraId="2DDF4F17" w14:textId="0B4BEB90" w:rsidR="00A02504" w:rsidRPr="006809CF" w:rsidRDefault="00A02504" w:rsidP="004F290C">
      <w:pPr>
        <w:pStyle w:val="Prrafodelista"/>
        <w:numPr>
          <w:ilvl w:val="2"/>
          <w:numId w:val="13"/>
        </w:numPr>
        <w:spacing w:line="276" w:lineRule="auto"/>
        <w:rPr>
          <w:i/>
          <w:sz w:val="20"/>
          <w:szCs w:val="20"/>
        </w:rPr>
      </w:pPr>
      <w:r w:rsidRPr="006809CF">
        <w:rPr>
          <w:i/>
          <w:sz w:val="20"/>
          <w:szCs w:val="20"/>
        </w:rPr>
        <w:t xml:space="preserve">Se observó un uso de CPU de </w:t>
      </w:r>
      <w:r w:rsidR="006809CF">
        <w:rPr>
          <w:i/>
          <w:sz w:val="20"/>
          <w:szCs w:val="20"/>
        </w:rPr>
        <w:t>3.15</w:t>
      </w:r>
      <w:r w:rsidRPr="006809CF">
        <w:rPr>
          <w:i/>
          <w:sz w:val="20"/>
          <w:szCs w:val="20"/>
        </w:rPr>
        <w:t>%</w:t>
      </w:r>
    </w:p>
    <w:p w14:paraId="70E8088C" w14:textId="54AA7ACA" w:rsidR="00A02504" w:rsidRPr="006809CF" w:rsidRDefault="00A02504" w:rsidP="004F290C">
      <w:pPr>
        <w:pStyle w:val="Prrafodelista"/>
        <w:numPr>
          <w:ilvl w:val="2"/>
          <w:numId w:val="13"/>
        </w:numPr>
        <w:spacing w:line="276" w:lineRule="auto"/>
        <w:rPr>
          <w:i/>
          <w:sz w:val="20"/>
          <w:szCs w:val="20"/>
        </w:rPr>
      </w:pPr>
      <w:r w:rsidRPr="006809CF">
        <w:rPr>
          <w:i/>
          <w:sz w:val="20"/>
          <w:szCs w:val="20"/>
        </w:rPr>
        <w:t xml:space="preserve">Se observó un uso de memoria de </w:t>
      </w:r>
      <w:r w:rsidR="00450219" w:rsidRPr="006809CF">
        <w:rPr>
          <w:i/>
          <w:sz w:val="20"/>
          <w:szCs w:val="20"/>
        </w:rPr>
        <w:t>32.</w:t>
      </w:r>
      <w:r w:rsidR="006809CF">
        <w:rPr>
          <w:i/>
          <w:sz w:val="20"/>
          <w:szCs w:val="20"/>
        </w:rPr>
        <w:t>37</w:t>
      </w:r>
      <w:r w:rsidRPr="006809CF">
        <w:rPr>
          <w:i/>
          <w:sz w:val="20"/>
          <w:szCs w:val="20"/>
        </w:rPr>
        <w:t>%.</w:t>
      </w:r>
    </w:p>
    <w:p w14:paraId="1C18EB8F" w14:textId="4FB04E96" w:rsidR="001446DC" w:rsidRPr="00A02504" w:rsidRDefault="00A02504" w:rsidP="004F290C">
      <w:pPr>
        <w:pStyle w:val="Prrafodelista"/>
        <w:numPr>
          <w:ilvl w:val="2"/>
          <w:numId w:val="13"/>
        </w:numPr>
        <w:spacing w:line="276" w:lineRule="auto"/>
        <w:rPr>
          <w:i/>
        </w:rPr>
      </w:pPr>
      <w:r w:rsidRPr="006809CF">
        <w:rPr>
          <w:i/>
          <w:sz w:val="20"/>
          <w:szCs w:val="20"/>
        </w:rPr>
        <w:t xml:space="preserve">Se observó un uso de disco de </w:t>
      </w:r>
      <w:r w:rsidR="00450219" w:rsidRPr="006809CF">
        <w:rPr>
          <w:i/>
          <w:sz w:val="20"/>
          <w:szCs w:val="20"/>
        </w:rPr>
        <w:t>90.</w:t>
      </w:r>
      <w:r w:rsidR="006809CF">
        <w:rPr>
          <w:i/>
          <w:sz w:val="20"/>
          <w:szCs w:val="20"/>
        </w:rPr>
        <w:t>61</w:t>
      </w:r>
      <w:r w:rsidRPr="006809CF">
        <w:rPr>
          <w:i/>
          <w:sz w:val="20"/>
          <w:szCs w:val="20"/>
        </w:rPr>
        <w:t>%</w:t>
      </w:r>
      <w:r w:rsidR="006809CF">
        <w:rPr>
          <w:i/>
          <w:sz w:val="20"/>
          <w:szCs w:val="20"/>
        </w:rPr>
        <w:t>.</w:t>
      </w:r>
      <w:r>
        <w:rPr>
          <w:i/>
        </w:rPr>
        <w:br/>
      </w:r>
    </w:p>
    <w:p w14:paraId="031193D6" w14:textId="77777777" w:rsidR="00AC34F8" w:rsidRPr="00AC34F8" w:rsidRDefault="00AC34F8" w:rsidP="006809CF">
      <w:pPr>
        <w:tabs>
          <w:tab w:val="left" w:pos="2135"/>
        </w:tabs>
        <w:spacing w:line="276" w:lineRule="auto"/>
        <w:rPr>
          <w:b/>
        </w:rPr>
      </w:pPr>
      <w:r w:rsidRPr="00AC34F8">
        <w:rPr>
          <w:b/>
        </w:rPr>
        <w:t>CONEXIONES</w:t>
      </w:r>
    </w:p>
    <w:p w14:paraId="546125C6" w14:textId="6ABBD9FA" w:rsidR="005A548D" w:rsidRDefault="00756E11" w:rsidP="00756E11">
      <w:pPr>
        <w:spacing w:line="276" w:lineRule="auto"/>
        <w:rPr>
          <w:b/>
        </w:rPr>
      </w:pPr>
      <w:r w:rsidRPr="00756E11">
        <w:rPr>
          <w:b/>
        </w:rPr>
        <w:t>${graph29756}</w:t>
      </w:r>
    </w:p>
    <w:p w14:paraId="5F868AF3" w14:textId="5EE3FB89" w:rsidR="00F04A7F" w:rsidRPr="004F290C" w:rsidRDefault="00A02504" w:rsidP="004F290C">
      <w:pPr>
        <w:pStyle w:val="Prrafodelista"/>
        <w:numPr>
          <w:ilvl w:val="2"/>
          <w:numId w:val="13"/>
        </w:numPr>
        <w:spacing w:line="276" w:lineRule="auto"/>
        <w:rPr>
          <w:i/>
          <w:sz w:val="20"/>
          <w:szCs w:val="20"/>
        </w:rPr>
      </w:pPr>
      <w:r w:rsidRPr="006809CF">
        <w:rPr>
          <w:i/>
          <w:sz w:val="20"/>
          <w:szCs w:val="20"/>
        </w:rPr>
        <w:t xml:space="preserve">Se observa un promedio de </w:t>
      </w:r>
      <w:r w:rsidR="006809CF">
        <w:rPr>
          <w:i/>
          <w:sz w:val="20"/>
          <w:szCs w:val="20"/>
        </w:rPr>
        <w:t>669.68 k</w:t>
      </w:r>
      <w:r w:rsidRPr="006809CF">
        <w:rPr>
          <w:i/>
          <w:sz w:val="20"/>
          <w:szCs w:val="20"/>
        </w:rPr>
        <w:t xml:space="preserve"> de conexiones concurrentes.</w:t>
      </w:r>
    </w:p>
    <w:p w14:paraId="4004B925" w14:textId="531606CC" w:rsidR="001446DC" w:rsidRPr="00721599" w:rsidRDefault="00335E2A" w:rsidP="004F290C">
      <w:pPr>
        <w:pStyle w:val="Prrafodelista"/>
        <w:pageBreakBefore/>
        <w:numPr>
          <w:ilvl w:val="1"/>
          <w:numId w:val="2"/>
        </w:numPr>
        <w:tabs>
          <w:tab w:val="left" w:pos="2135"/>
        </w:tabs>
        <w:spacing w:line="360" w:lineRule="auto"/>
        <w:ind w:left="850" w:hanging="357"/>
        <w:jc w:val="left"/>
        <w:outlineLvl w:val="1"/>
        <w:rPr>
          <w:b/>
        </w:rPr>
      </w:pPr>
      <w:bookmarkStart w:id="7" w:name="_Toc91579627"/>
      <w:r>
        <w:rPr>
          <w:b/>
        </w:rPr>
        <w:lastRenderedPageBreak/>
        <w:t>PLATAFORMA BLUECOAT</w:t>
      </w:r>
      <w:bookmarkEnd w:id="7"/>
    </w:p>
    <w:p w14:paraId="103F92B7" w14:textId="5C385209" w:rsidR="00335E2A" w:rsidRPr="00721599" w:rsidRDefault="00335E2A" w:rsidP="004F290C">
      <w:pPr>
        <w:pStyle w:val="Prrafodelista"/>
        <w:numPr>
          <w:ilvl w:val="1"/>
          <w:numId w:val="23"/>
        </w:numPr>
        <w:spacing w:line="360" w:lineRule="auto"/>
        <w:outlineLvl w:val="2"/>
        <w:rPr>
          <w:b/>
        </w:rPr>
      </w:pPr>
      <w:bookmarkStart w:id="8" w:name="_Toc91579628"/>
      <w:r w:rsidRPr="00721599">
        <w:rPr>
          <w:b/>
        </w:rPr>
        <w:t>GW VPN1</w:t>
      </w:r>
      <w:bookmarkEnd w:id="8"/>
    </w:p>
    <w:p w14:paraId="71EC3AE3" w14:textId="77777777" w:rsidR="00FA0D4A" w:rsidRPr="00F526AE" w:rsidRDefault="00F526AE" w:rsidP="004F290C">
      <w:pPr>
        <w:tabs>
          <w:tab w:val="left" w:pos="2135"/>
        </w:tabs>
        <w:spacing w:line="276" w:lineRule="auto"/>
        <w:rPr>
          <w:b/>
        </w:rPr>
      </w:pPr>
      <w:r>
        <w:rPr>
          <w:b/>
        </w:rPr>
        <w:t>RECURSOS</w:t>
      </w:r>
    </w:p>
    <w:p w14:paraId="0E9C1074" w14:textId="0A99B03F" w:rsidR="00FA0D4A" w:rsidRDefault="00756E11" w:rsidP="00756E11">
      <w:pPr>
        <w:pStyle w:val="Textoindependiente"/>
        <w:tabs>
          <w:tab w:val="left" w:pos="426"/>
        </w:tabs>
        <w:spacing w:line="276" w:lineRule="auto"/>
        <w:rPr>
          <w:b/>
        </w:rPr>
      </w:pPr>
      <w:r w:rsidRPr="00756E11">
        <w:rPr>
          <w:b/>
        </w:rPr>
        <w:t>${graph5128}</w:t>
      </w:r>
    </w:p>
    <w:p w14:paraId="142FDA88" w14:textId="2CA57B3D" w:rsidR="00785E3B" w:rsidRPr="006809CF" w:rsidRDefault="00785E3B" w:rsidP="006809CF">
      <w:pPr>
        <w:pStyle w:val="Textoindependiente"/>
        <w:numPr>
          <w:ilvl w:val="2"/>
          <w:numId w:val="13"/>
        </w:numPr>
        <w:tabs>
          <w:tab w:val="left" w:pos="426"/>
        </w:tabs>
        <w:spacing w:line="276" w:lineRule="auto"/>
        <w:rPr>
          <w:i/>
          <w:sz w:val="20"/>
          <w:szCs w:val="20"/>
        </w:rPr>
      </w:pPr>
      <w:r w:rsidRPr="006809CF">
        <w:rPr>
          <w:i/>
          <w:sz w:val="20"/>
          <w:szCs w:val="20"/>
        </w:rPr>
        <w:t>Se observó un uso de CPU de</w:t>
      </w:r>
      <w:r w:rsidR="00C6042D" w:rsidRPr="006809CF">
        <w:rPr>
          <w:i/>
          <w:sz w:val="20"/>
          <w:szCs w:val="20"/>
        </w:rPr>
        <w:t xml:space="preserve"> </w:t>
      </w:r>
      <w:r w:rsidR="00134D89" w:rsidRPr="006809CF">
        <w:rPr>
          <w:i/>
          <w:sz w:val="20"/>
          <w:szCs w:val="20"/>
        </w:rPr>
        <w:t>0</w:t>
      </w:r>
      <w:r w:rsidR="006B6331" w:rsidRPr="006809CF">
        <w:rPr>
          <w:i/>
          <w:sz w:val="20"/>
          <w:szCs w:val="20"/>
        </w:rPr>
        <w:t>.</w:t>
      </w:r>
      <w:r w:rsidR="006809CF" w:rsidRPr="006809CF">
        <w:rPr>
          <w:i/>
          <w:sz w:val="20"/>
          <w:szCs w:val="20"/>
        </w:rPr>
        <w:t>06</w:t>
      </w:r>
      <w:r w:rsidR="00D5715C" w:rsidRPr="006809CF">
        <w:rPr>
          <w:i/>
          <w:sz w:val="20"/>
          <w:szCs w:val="20"/>
        </w:rPr>
        <w:t>%</w:t>
      </w:r>
    </w:p>
    <w:p w14:paraId="679BC9AD" w14:textId="5192D9B3" w:rsidR="001446DC" w:rsidRDefault="00785E3B" w:rsidP="004F290C">
      <w:pPr>
        <w:pStyle w:val="Textoindependiente"/>
        <w:numPr>
          <w:ilvl w:val="2"/>
          <w:numId w:val="13"/>
        </w:numPr>
        <w:tabs>
          <w:tab w:val="left" w:pos="426"/>
        </w:tabs>
        <w:spacing w:line="276" w:lineRule="auto"/>
        <w:rPr>
          <w:i/>
          <w:sz w:val="20"/>
          <w:szCs w:val="20"/>
        </w:rPr>
      </w:pPr>
      <w:r w:rsidRPr="006809CF">
        <w:rPr>
          <w:i/>
          <w:sz w:val="20"/>
          <w:szCs w:val="20"/>
        </w:rPr>
        <w:t xml:space="preserve">Se observó un uso de memoria de </w:t>
      </w:r>
      <w:r w:rsidR="00DF280F" w:rsidRPr="006809CF">
        <w:rPr>
          <w:i/>
          <w:sz w:val="20"/>
          <w:szCs w:val="20"/>
        </w:rPr>
        <w:t>1</w:t>
      </w:r>
      <w:r w:rsidR="006809CF" w:rsidRPr="006809CF">
        <w:rPr>
          <w:i/>
          <w:sz w:val="20"/>
          <w:szCs w:val="20"/>
        </w:rPr>
        <w:t>7</w:t>
      </w:r>
      <w:r w:rsidR="007C09C4" w:rsidRPr="006809CF">
        <w:rPr>
          <w:i/>
          <w:sz w:val="20"/>
          <w:szCs w:val="20"/>
        </w:rPr>
        <w:t>%</w:t>
      </w:r>
    </w:p>
    <w:p w14:paraId="09B6901B" w14:textId="77777777" w:rsidR="004F290C" w:rsidRPr="004F290C" w:rsidRDefault="004F290C" w:rsidP="004F290C">
      <w:pPr>
        <w:pStyle w:val="Textoindependiente"/>
        <w:tabs>
          <w:tab w:val="left" w:pos="426"/>
        </w:tabs>
        <w:spacing w:line="276" w:lineRule="auto"/>
        <w:ind w:left="1737"/>
        <w:rPr>
          <w:i/>
          <w:sz w:val="20"/>
          <w:szCs w:val="20"/>
        </w:rPr>
      </w:pPr>
    </w:p>
    <w:p w14:paraId="5E94D414" w14:textId="77777777" w:rsidR="00F526AE" w:rsidRDefault="00F526AE" w:rsidP="004F290C">
      <w:pPr>
        <w:tabs>
          <w:tab w:val="left" w:pos="2135"/>
        </w:tabs>
        <w:spacing w:line="276" w:lineRule="auto"/>
        <w:rPr>
          <w:b/>
        </w:rPr>
      </w:pPr>
      <w:r>
        <w:rPr>
          <w:b/>
        </w:rPr>
        <w:t>CONEXIONES</w:t>
      </w:r>
    </w:p>
    <w:p w14:paraId="0E98E221" w14:textId="6CB17496" w:rsidR="00B05CCC" w:rsidRDefault="00756E11" w:rsidP="00756E11">
      <w:pPr>
        <w:pStyle w:val="Textoindependiente"/>
        <w:tabs>
          <w:tab w:val="left" w:pos="426"/>
        </w:tabs>
        <w:spacing w:line="276" w:lineRule="auto"/>
        <w:rPr>
          <w:b/>
        </w:rPr>
      </w:pPr>
      <w:r w:rsidRPr="00756E11">
        <w:rPr>
          <w:b/>
        </w:rPr>
        <w:t>${graph5129}</w:t>
      </w:r>
    </w:p>
    <w:p w14:paraId="1A27BDD1" w14:textId="77777777" w:rsidR="00785E3B" w:rsidRPr="006809CF" w:rsidRDefault="00785E3B" w:rsidP="006809CF">
      <w:pPr>
        <w:pStyle w:val="Textoindependiente"/>
        <w:numPr>
          <w:ilvl w:val="2"/>
          <w:numId w:val="13"/>
        </w:numPr>
        <w:tabs>
          <w:tab w:val="left" w:pos="426"/>
        </w:tabs>
        <w:spacing w:line="276" w:lineRule="auto"/>
        <w:rPr>
          <w:i/>
          <w:sz w:val="20"/>
          <w:szCs w:val="20"/>
        </w:rPr>
      </w:pPr>
      <w:r w:rsidRPr="006809CF">
        <w:rPr>
          <w:i/>
          <w:sz w:val="20"/>
          <w:szCs w:val="20"/>
        </w:rPr>
        <w:t>Se observa un promedio</w:t>
      </w:r>
      <w:r w:rsidR="0023267C" w:rsidRPr="006809CF">
        <w:rPr>
          <w:i/>
          <w:sz w:val="20"/>
          <w:szCs w:val="20"/>
        </w:rPr>
        <w:t xml:space="preserve"> de conexiones con clientes</w:t>
      </w:r>
      <w:r w:rsidRPr="006809CF">
        <w:rPr>
          <w:i/>
          <w:sz w:val="20"/>
          <w:szCs w:val="20"/>
        </w:rPr>
        <w:t xml:space="preserve"> </w:t>
      </w:r>
      <w:r w:rsidR="00335E2A" w:rsidRPr="006809CF">
        <w:rPr>
          <w:i/>
          <w:sz w:val="20"/>
          <w:szCs w:val="20"/>
        </w:rPr>
        <w:t>de</w:t>
      </w:r>
      <w:r w:rsidR="007E2854" w:rsidRPr="006809CF">
        <w:rPr>
          <w:i/>
          <w:sz w:val="20"/>
          <w:szCs w:val="20"/>
        </w:rPr>
        <w:t xml:space="preserve"> </w:t>
      </w:r>
      <w:r w:rsidR="00134D89" w:rsidRPr="006809CF">
        <w:rPr>
          <w:i/>
          <w:sz w:val="20"/>
          <w:szCs w:val="20"/>
        </w:rPr>
        <w:t>0</w:t>
      </w:r>
      <w:r w:rsidR="008B6AF4" w:rsidRPr="006809CF">
        <w:rPr>
          <w:i/>
          <w:sz w:val="20"/>
          <w:szCs w:val="20"/>
        </w:rPr>
        <w:t xml:space="preserve"> </w:t>
      </w:r>
      <w:r w:rsidRPr="006809CF">
        <w:rPr>
          <w:i/>
          <w:sz w:val="20"/>
          <w:szCs w:val="20"/>
        </w:rPr>
        <w:t>usuarios</w:t>
      </w:r>
      <w:r w:rsidR="00AE7838" w:rsidRPr="006809CF">
        <w:rPr>
          <w:i/>
          <w:sz w:val="20"/>
          <w:szCs w:val="20"/>
        </w:rPr>
        <w:t xml:space="preserve"> </w:t>
      </w:r>
      <w:r w:rsidRPr="006809CF">
        <w:rPr>
          <w:i/>
          <w:sz w:val="20"/>
          <w:szCs w:val="20"/>
        </w:rPr>
        <w:t>concurrentes</w:t>
      </w:r>
      <w:r w:rsidR="008842AA" w:rsidRPr="006809CF">
        <w:rPr>
          <w:i/>
          <w:sz w:val="20"/>
          <w:szCs w:val="20"/>
        </w:rPr>
        <w:t>.</w:t>
      </w:r>
    </w:p>
    <w:p w14:paraId="3874B099" w14:textId="62D4BEA8" w:rsidR="001548A2" w:rsidRPr="004F290C" w:rsidRDefault="0023267C" w:rsidP="004F290C">
      <w:pPr>
        <w:pStyle w:val="Textoindependiente"/>
        <w:numPr>
          <w:ilvl w:val="2"/>
          <w:numId w:val="13"/>
        </w:numPr>
        <w:tabs>
          <w:tab w:val="left" w:pos="426"/>
        </w:tabs>
        <w:spacing w:line="276" w:lineRule="auto"/>
        <w:rPr>
          <w:i/>
          <w:sz w:val="20"/>
          <w:szCs w:val="20"/>
        </w:rPr>
      </w:pPr>
      <w:r w:rsidRPr="006809CF">
        <w:rPr>
          <w:i/>
          <w:sz w:val="20"/>
          <w:szCs w:val="20"/>
        </w:rPr>
        <w:t>Se observa un promedio de conexiones con servidores de</w:t>
      </w:r>
      <w:r w:rsidR="000E3A07" w:rsidRPr="006809CF">
        <w:rPr>
          <w:i/>
          <w:sz w:val="20"/>
          <w:szCs w:val="20"/>
        </w:rPr>
        <w:t xml:space="preserve"> </w:t>
      </w:r>
      <w:r w:rsidR="00134D89" w:rsidRPr="006809CF">
        <w:rPr>
          <w:i/>
          <w:sz w:val="20"/>
          <w:szCs w:val="20"/>
        </w:rPr>
        <w:t>0</w:t>
      </w:r>
      <w:r w:rsidR="00B8026B" w:rsidRPr="006809CF">
        <w:rPr>
          <w:i/>
          <w:sz w:val="20"/>
          <w:szCs w:val="20"/>
        </w:rPr>
        <w:t xml:space="preserve"> </w:t>
      </w:r>
      <w:r w:rsidRPr="006809CF">
        <w:rPr>
          <w:i/>
          <w:sz w:val="20"/>
          <w:szCs w:val="20"/>
        </w:rPr>
        <w:t>usuarios concurrentes</w:t>
      </w:r>
      <w:r w:rsidR="00D539C6" w:rsidRPr="006809CF">
        <w:rPr>
          <w:i/>
          <w:sz w:val="20"/>
          <w:szCs w:val="20"/>
        </w:rPr>
        <w:t>.</w:t>
      </w:r>
    </w:p>
    <w:p w14:paraId="111D516F" w14:textId="6C0FC4C7" w:rsidR="00515138" w:rsidRPr="00721599" w:rsidRDefault="00335E2A" w:rsidP="004F290C">
      <w:pPr>
        <w:pStyle w:val="Prrafodelista"/>
        <w:pageBreakBefore/>
        <w:numPr>
          <w:ilvl w:val="1"/>
          <w:numId w:val="2"/>
        </w:numPr>
        <w:tabs>
          <w:tab w:val="left" w:pos="2135"/>
        </w:tabs>
        <w:spacing w:line="360" w:lineRule="auto"/>
        <w:ind w:left="850" w:hanging="357"/>
        <w:jc w:val="left"/>
        <w:outlineLvl w:val="1"/>
        <w:rPr>
          <w:b/>
        </w:rPr>
      </w:pPr>
      <w:bookmarkStart w:id="9" w:name="_Toc91579629"/>
      <w:r>
        <w:rPr>
          <w:b/>
        </w:rPr>
        <w:lastRenderedPageBreak/>
        <w:t xml:space="preserve">PLATAFORMA </w:t>
      </w:r>
      <w:r w:rsidR="00885FE6">
        <w:rPr>
          <w:b/>
        </w:rPr>
        <w:t>PALO ALTO</w:t>
      </w:r>
      <w:bookmarkEnd w:id="9"/>
    </w:p>
    <w:p w14:paraId="54EC7101" w14:textId="1AE973B4" w:rsidR="00822A9F" w:rsidRPr="004F290C" w:rsidRDefault="00885FE6" w:rsidP="004F290C">
      <w:pPr>
        <w:pStyle w:val="Prrafodelista"/>
        <w:numPr>
          <w:ilvl w:val="1"/>
          <w:numId w:val="22"/>
        </w:numPr>
        <w:spacing w:line="360" w:lineRule="auto"/>
        <w:ind w:left="1701"/>
        <w:outlineLvl w:val="2"/>
        <w:rPr>
          <w:b/>
        </w:rPr>
      </w:pPr>
      <w:bookmarkStart w:id="10" w:name="_Toc91579630"/>
      <w:r w:rsidRPr="00721599">
        <w:rPr>
          <w:b/>
        </w:rPr>
        <w:t>Firewall PaloAlto 1</w:t>
      </w:r>
      <w:bookmarkEnd w:id="10"/>
    </w:p>
    <w:p w14:paraId="69638F9C" w14:textId="26965294" w:rsidR="00822A9F" w:rsidRPr="004F290C" w:rsidRDefault="00822A9F" w:rsidP="004F290C">
      <w:pPr>
        <w:tabs>
          <w:tab w:val="left" w:pos="2135"/>
        </w:tabs>
        <w:spacing w:line="480" w:lineRule="auto"/>
        <w:rPr>
          <w:b/>
        </w:rPr>
      </w:pPr>
      <w:r w:rsidRPr="00822A9F">
        <w:rPr>
          <w:b/>
        </w:rPr>
        <w:t>ESTADO DEL SISTEMA</w:t>
      </w:r>
    </w:p>
    <w:p w14:paraId="4A7E4E48" w14:textId="50008056" w:rsidR="00357A05" w:rsidRDefault="006809CF" w:rsidP="00357A05">
      <w:pPr>
        <w:tabs>
          <w:tab w:val="left" w:pos="354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1AC432C" wp14:editId="1004309C">
            <wp:simplePos x="0" y="0"/>
            <wp:positionH relativeFrom="margin">
              <wp:posOffset>513715</wp:posOffset>
            </wp:positionH>
            <wp:positionV relativeFrom="paragraph">
              <wp:posOffset>26035</wp:posOffset>
            </wp:positionV>
            <wp:extent cx="2063750" cy="1915795"/>
            <wp:effectExtent l="19050" t="19050" r="12700" b="27305"/>
            <wp:wrapSquare wrapText="bothSides"/>
            <wp:docPr id="1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9157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F57" w:rsidRPr="0065374B">
        <w:rPr>
          <w:noProof/>
          <w:lang w:eastAsia="es-PE"/>
        </w:rPr>
        <w:drawing>
          <wp:inline distT="0" distB="0" distL="0" distR="0" wp14:anchorId="70E04237" wp14:editId="502877BD">
            <wp:extent cx="2343150" cy="3599453"/>
            <wp:effectExtent l="19050" t="19050" r="19050" b="20320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835" cy="360972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6D55A6">
        <w:rPr>
          <w:noProof/>
        </w:rPr>
        <w:t xml:space="preserve"> </w:t>
      </w:r>
    </w:p>
    <w:p w14:paraId="61805A42" w14:textId="77777777" w:rsidR="00357A05" w:rsidRDefault="00357A05" w:rsidP="00357A05">
      <w:pPr>
        <w:tabs>
          <w:tab w:val="left" w:pos="3544"/>
        </w:tabs>
        <w:rPr>
          <w:lang w:val="es-ES"/>
        </w:rPr>
      </w:pPr>
    </w:p>
    <w:p w14:paraId="4BB21432" w14:textId="77777777" w:rsidR="00357A05" w:rsidRDefault="00357A05" w:rsidP="00357A05">
      <w:pPr>
        <w:tabs>
          <w:tab w:val="left" w:pos="3544"/>
        </w:tabs>
        <w:rPr>
          <w:lang w:val="es-ES"/>
        </w:rPr>
      </w:pPr>
    </w:p>
    <w:p w14:paraId="64017A34" w14:textId="27BA0677" w:rsidR="00357A05" w:rsidRDefault="00357A05" w:rsidP="00357A05">
      <w:pPr>
        <w:tabs>
          <w:tab w:val="left" w:pos="3544"/>
        </w:tabs>
        <w:rPr>
          <w:color w:val="000000"/>
          <w:lang w:val="es-ES"/>
        </w:rPr>
      </w:pPr>
    </w:p>
    <w:p w14:paraId="2696DA73" w14:textId="044731BE" w:rsidR="00357A05" w:rsidRDefault="00357A05" w:rsidP="00357A05">
      <w:pPr>
        <w:tabs>
          <w:tab w:val="left" w:pos="3544"/>
        </w:tabs>
        <w:rPr>
          <w:color w:val="000000"/>
          <w:lang w:val="es-ES"/>
        </w:rPr>
      </w:pPr>
    </w:p>
    <w:p w14:paraId="3A4BEFD6" w14:textId="0E3CA5DC" w:rsidR="00357A05" w:rsidRDefault="00357A05" w:rsidP="00357A05">
      <w:pPr>
        <w:tabs>
          <w:tab w:val="left" w:pos="3544"/>
        </w:tabs>
        <w:rPr>
          <w:color w:val="000000"/>
          <w:lang w:val="es-ES"/>
        </w:rPr>
      </w:pPr>
    </w:p>
    <w:p w14:paraId="47B3967A" w14:textId="4FA0B0F1" w:rsidR="00357A05" w:rsidRDefault="00357A05" w:rsidP="00357A05">
      <w:pPr>
        <w:tabs>
          <w:tab w:val="left" w:pos="3544"/>
        </w:tabs>
        <w:rPr>
          <w:color w:val="000000"/>
          <w:lang w:val="es-ES"/>
        </w:rPr>
      </w:pPr>
    </w:p>
    <w:p w14:paraId="62B0F998" w14:textId="3A643993" w:rsidR="00357A05" w:rsidRDefault="00357A05" w:rsidP="00357A05">
      <w:pPr>
        <w:tabs>
          <w:tab w:val="left" w:pos="3544"/>
        </w:tabs>
        <w:rPr>
          <w:color w:val="000000"/>
          <w:lang w:val="es-ES"/>
        </w:rPr>
      </w:pPr>
    </w:p>
    <w:p w14:paraId="320191D2" w14:textId="014401D4" w:rsidR="00357A05" w:rsidRDefault="00357A05" w:rsidP="00357A05">
      <w:pPr>
        <w:tabs>
          <w:tab w:val="left" w:pos="3544"/>
        </w:tabs>
        <w:rPr>
          <w:color w:val="000000"/>
          <w:lang w:val="es-ES"/>
        </w:rPr>
      </w:pPr>
    </w:p>
    <w:p w14:paraId="2906E202" w14:textId="08191EDA" w:rsidR="00357A05" w:rsidRDefault="00357A05" w:rsidP="00357A05">
      <w:pPr>
        <w:tabs>
          <w:tab w:val="left" w:pos="3544"/>
        </w:tabs>
        <w:rPr>
          <w:color w:val="000000"/>
          <w:lang w:val="es-ES"/>
        </w:rPr>
      </w:pPr>
    </w:p>
    <w:p w14:paraId="46C1520C" w14:textId="01756513" w:rsidR="00357A05" w:rsidRDefault="00357A05" w:rsidP="00357A05">
      <w:pPr>
        <w:tabs>
          <w:tab w:val="left" w:pos="3544"/>
        </w:tabs>
        <w:rPr>
          <w:color w:val="000000"/>
          <w:lang w:val="es-ES"/>
        </w:rPr>
      </w:pPr>
    </w:p>
    <w:p w14:paraId="0FB34972" w14:textId="6C154F16" w:rsidR="00357A05" w:rsidRDefault="00357A05" w:rsidP="00357A05">
      <w:pPr>
        <w:tabs>
          <w:tab w:val="left" w:pos="3544"/>
        </w:tabs>
        <w:rPr>
          <w:color w:val="000000"/>
          <w:lang w:val="es-ES"/>
        </w:rPr>
      </w:pPr>
    </w:p>
    <w:p w14:paraId="0887FEF0" w14:textId="644BE353" w:rsidR="00357A05" w:rsidRDefault="00357A05" w:rsidP="00357A05">
      <w:pPr>
        <w:tabs>
          <w:tab w:val="left" w:pos="3544"/>
        </w:tabs>
        <w:rPr>
          <w:color w:val="000000"/>
          <w:lang w:val="es-ES"/>
        </w:rPr>
      </w:pPr>
    </w:p>
    <w:p w14:paraId="4E5CD273" w14:textId="5A0263D0" w:rsidR="00357A05" w:rsidRDefault="00357A05" w:rsidP="00357A05">
      <w:pPr>
        <w:tabs>
          <w:tab w:val="left" w:pos="3544"/>
        </w:tabs>
        <w:rPr>
          <w:color w:val="000000"/>
          <w:lang w:val="es-ES"/>
        </w:rPr>
      </w:pPr>
    </w:p>
    <w:p w14:paraId="28BBFAD4" w14:textId="4E926FCE" w:rsidR="00357A05" w:rsidRDefault="00357A05" w:rsidP="00357A05">
      <w:pPr>
        <w:tabs>
          <w:tab w:val="left" w:pos="3544"/>
        </w:tabs>
        <w:rPr>
          <w:color w:val="000000"/>
          <w:lang w:val="es-ES"/>
        </w:rPr>
      </w:pPr>
    </w:p>
    <w:p w14:paraId="62D8150A" w14:textId="16AC0D5B" w:rsidR="00357A05" w:rsidRDefault="00357A05" w:rsidP="00357A05">
      <w:pPr>
        <w:tabs>
          <w:tab w:val="left" w:pos="3544"/>
        </w:tabs>
        <w:rPr>
          <w:color w:val="000000"/>
          <w:lang w:val="es-ES"/>
        </w:rPr>
      </w:pPr>
    </w:p>
    <w:p w14:paraId="61892509" w14:textId="66A1AAAE" w:rsidR="00357A05" w:rsidRDefault="00357A05" w:rsidP="00357A05">
      <w:pPr>
        <w:tabs>
          <w:tab w:val="left" w:pos="3544"/>
        </w:tabs>
        <w:rPr>
          <w:color w:val="000000"/>
          <w:lang w:val="es-ES"/>
        </w:rPr>
      </w:pPr>
    </w:p>
    <w:p w14:paraId="631DCF44" w14:textId="09A55FCA" w:rsidR="00E37995" w:rsidRDefault="00E37995" w:rsidP="00357A05">
      <w:pPr>
        <w:tabs>
          <w:tab w:val="left" w:pos="3544"/>
        </w:tabs>
        <w:rPr>
          <w:color w:val="000000"/>
          <w:lang w:val="es-ES"/>
        </w:rPr>
      </w:pPr>
    </w:p>
    <w:p w14:paraId="77E414F0" w14:textId="77777777" w:rsidR="00241A09" w:rsidRDefault="00241A09" w:rsidP="00357A05">
      <w:pPr>
        <w:tabs>
          <w:tab w:val="left" w:pos="3544"/>
        </w:tabs>
        <w:rPr>
          <w:color w:val="000000"/>
          <w:lang w:val="es-ES"/>
        </w:rPr>
      </w:pPr>
    </w:p>
    <w:p w14:paraId="0B360EC4" w14:textId="77777777" w:rsidR="00357A05" w:rsidRPr="00357A05" w:rsidRDefault="00357A05" w:rsidP="00357A05">
      <w:pPr>
        <w:tabs>
          <w:tab w:val="left" w:pos="3544"/>
        </w:tabs>
        <w:rPr>
          <w:b/>
        </w:rPr>
      </w:pPr>
    </w:p>
    <w:p w14:paraId="324DB520" w14:textId="77777777" w:rsidR="00F526AE" w:rsidRPr="00F526AE" w:rsidRDefault="00F526AE" w:rsidP="004F290C">
      <w:pPr>
        <w:tabs>
          <w:tab w:val="left" w:pos="2135"/>
        </w:tabs>
        <w:spacing w:line="360" w:lineRule="auto"/>
        <w:rPr>
          <w:b/>
        </w:rPr>
      </w:pPr>
      <w:r w:rsidRPr="00C33FB4">
        <w:rPr>
          <w:b/>
        </w:rPr>
        <w:lastRenderedPageBreak/>
        <w:t>RECURSOS</w:t>
      </w:r>
    </w:p>
    <w:p w14:paraId="6A2A63D7" w14:textId="2B516563" w:rsidR="008658CE" w:rsidRDefault="00756E11" w:rsidP="00756E11">
      <w:pPr>
        <w:pStyle w:val="Textoindependiente"/>
        <w:tabs>
          <w:tab w:val="left" w:pos="426"/>
        </w:tabs>
        <w:spacing w:line="276" w:lineRule="auto"/>
        <w:rPr>
          <w:b/>
        </w:rPr>
      </w:pPr>
      <w:r w:rsidRPr="00756E11">
        <w:rPr>
          <w:b/>
        </w:rPr>
        <w:t>${graph5136}</w:t>
      </w:r>
    </w:p>
    <w:p w14:paraId="1DB43CFB" w14:textId="680CB3A1" w:rsidR="000D39E8" w:rsidRDefault="00916E09" w:rsidP="00B45023">
      <w:pPr>
        <w:pStyle w:val="Textoindependiente"/>
        <w:numPr>
          <w:ilvl w:val="2"/>
          <w:numId w:val="13"/>
        </w:numPr>
        <w:tabs>
          <w:tab w:val="left" w:pos="426"/>
        </w:tabs>
        <w:spacing w:line="276" w:lineRule="auto"/>
        <w:rPr>
          <w:i/>
          <w:sz w:val="20"/>
          <w:szCs w:val="20"/>
        </w:rPr>
      </w:pPr>
      <w:r w:rsidRPr="004F290C">
        <w:rPr>
          <w:i/>
          <w:sz w:val="20"/>
          <w:szCs w:val="20"/>
        </w:rPr>
        <w:t>Se observó un uso de CPU de</w:t>
      </w:r>
      <w:r w:rsidR="00026D68" w:rsidRPr="004F290C">
        <w:rPr>
          <w:i/>
          <w:sz w:val="20"/>
          <w:szCs w:val="20"/>
        </w:rPr>
        <w:t xml:space="preserve"> </w:t>
      </w:r>
      <w:r w:rsidR="00F04A7F" w:rsidRPr="004F290C">
        <w:rPr>
          <w:i/>
          <w:sz w:val="20"/>
          <w:szCs w:val="20"/>
        </w:rPr>
        <w:t>3.</w:t>
      </w:r>
      <w:r w:rsidR="006809CF" w:rsidRPr="004F290C">
        <w:rPr>
          <w:i/>
          <w:sz w:val="20"/>
          <w:szCs w:val="20"/>
        </w:rPr>
        <w:t>23</w:t>
      </w:r>
      <w:r w:rsidRPr="004F290C">
        <w:rPr>
          <w:i/>
          <w:sz w:val="20"/>
          <w:szCs w:val="20"/>
        </w:rPr>
        <w:t>%.</w:t>
      </w:r>
      <w:r w:rsidR="00B61C82" w:rsidRPr="004F290C">
        <w:rPr>
          <w:i/>
          <w:sz w:val="20"/>
          <w:szCs w:val="20"/>
        </w:rPr>
        <w:t xml:space="preserve"> </w:t>
      </w:r>
    </w:p>
    <w:p w14:paraId="4A5418EE" w14:textId="174D3C74" w:rsidR="004F290C" w:rsidRDefault="004F290C" w:rsidP="004F290C">
      <w:pPr>
        <w:pStyle w:val="Textoindependiente"/>
        <w:tabs>
          <w:tab w:val="left" w:pos="426"/>
        </w:tabs>
        <w:spacing w:line="276" w:lineRule="auto"/>
        <w:ind w:left="1737"/>
        <w:rPr>
          <w:i/>
          <w:sz w:val="20"/>
          <w:szCs w:val="20"/>
        </w:rPr>
      </w:pPr>
    </w:p>
    <w:p w14:paraId="0914E764" w14:textId="77777777" w:rsidR="004F290C" w:rsidRPr="004F290C" w:rsidRDefault="004F290C" w:rsidP="004F290C">
      <w:pPr>
        <w:pStyle w:val="Textoindependiente"/>
        <w:tabs>
          <w:tab w:val="left" w:pos="426"/>
        </w:tabs>
        <w:spacing w:line="276" w:lineRule="auto"/>
        <w:ind w:left="1737"/>
        <w:rPr>
          <w:i/>
          <w:sz w:val="20"/>
          <w:szCs w:val="20"/>
        </w:rPr>
      </w:pPr>
    </w:p>
    <w:p w14:paraId="269424AE" w14:textId="77777777" w:rsidR="00F526AE" w:rsidRDefault="00F526AE" w:rsidP="004F290C">
      <w:pPr>
        <w:tabs>
          <w:tab w:val="left" w:pos="2135"/>
        </w:tabs>
        <w:spacing w:line="360" w:lineRule="auto"/>
        <w:rPr>
          <w:b/>
        </w:rPr>
      </w:pPr>
      <w:r w:rsidRPr="00C33FB4">
        <w:rPr>
          <w:b/>
        </w:rPr>
        <w:t>CONEXIONES</w:t>
      </w:r>
    </w:p>
    <w:p w14:paraId="1C4FE33B" w14:textId="28E4675F" w:rsidR="008658CE" w:rsidRDefault="00756E11" w:rsidP="00756E11">
      <w:pPr>
        <w:pStyle w:val="Textoindependiente"/>
        <w:tabs>
          <w:tab w:val="left" w:pos="426"/>
        </w:tabs>
        <w:spacing w:line="276" w:lineRule="auto"/>
        <w:rPr>
          <w:b/>
        </w:rPr>
      </w:pPr>
      <w:r w:rsidRPr="00756E11">
        <w:rPr>
          <w:b/>
        </w:rPr>
        <w:t>${graph5137}</w:t>
      </w:r>
    </w:p>
    <w:p w14:paraId="3DA1B827" w14:textId="5094944E" w:rsidR="00454062" w:rsidRPr="004F290C" w:rsidRDefault="00916E09" w:rsidP="004F290C">
      <w:pPr>
        <w:pStyle w:val="Textoindependiente"/>
        <w:numPr>
          <w:ilvl w:val="2"/>
          <w:numId w:val="13"/>
        </w:numPr>
        <w:tabs>
          <w:tab w:val="left" w:pos="426"/>
        </w:tabs>
        <w:spacing w:line="276" w:lineRule="auto"/>
        <w:rPr>
          <w:i/>
          <w:sz w:val="20"/>
          <w:szCs w:val="20"/>
        </w:rPr>
      </w:pPr>
      <w:r w:rsidRPr="004F290C">
        <w:rPr>
          <w:i/>
          <w:sz w:val="20"/>
          <w:szCs w:val="20"/>
        </w:rPr>
        <w:t>Se observa un promedio de</w:t>
      </w:r>
      <w:r w:rsidR="005173CD" w:rsidRPr="004F290C">
        <w:rPr>
          <w:i/>
          <w:sz w:val="20"/>
          <w:szCs w:val="20"/>
        </w:rPr>
        <w:t xml:space="preserve"> </w:t>
      </w:r>
      <w:r w:rsidR="006809CF" w:rsidRPr="004F290C">
        <w:rPr>
          <w:i/>
          <w:sz w:val="20"/>
          <w:szCs w:val="20"/>
        </w:rPr>
        <w:t>10.83</w:t>
      </w:r>
      <w:r w:rsidR="0075486C" w:rsidRPr="004F290C">
        <w:rPr>
          <w:i/>
          <w:sz w:val="20"/>
          <w:szCs w:val="20"/>
        </w:rPr>
        <w:t xml:space="preserve"> </w:t>
      </w:r>
      <w:r w:rsidR="001F3EF6" w:rsidRPr="004F290C">
        <w:rPr>
          <w:i/>
          <w:sz w:val="20"/>
          <w:szCs w:val="20"/>
        </w:rPr>
        <w:t>K</w:t>
      </w:r>
      <w:r w:rsidRPr="004F290C">
        <w:rPr>
          <w:i/>
          <w:sz w:val="20"/>
          <w:szCs w:val="20"/>
        </w:rPr>
        <w:t xml:space="preserve"> de usuarios concurrentes.</w:t>
      </w:r>
    </w:p>
    <w:p w14:paraId="00229074" w14:textId="77777777" w:rsidR="008658CE" w:rsidRPr="00DE6CD8" w:rsidRDefault="008658CE" w:rsidP="004F290C">
      <w:pPr>
        <w:pStyle w:val="Prrafodelista"/>
        <w:pageBreakBefore/>
        <w:numPr>
          <w:ilvl w:val="1"/>
          <w:numId w:val="22"/>
        </w:numPr>
        <w:spacing w:line="360" w:lineRule="auto"/>
        <w:ind w:left="1701" w:hanging="357"/>
        <w:outlineLvl w:val="2"/>
        <w:rPr>
          <w:b/>
        </w:rPr>
      </w:pPr>
      <w:bookmarkStart w:id="11" w:name="_Toc91579631"/>
      <w:r w:rsidRPr="00DE6CD8">
        <w:rPr>
          <w:b/>
        </w:rPr>
        <w:lastRenderedPageBreak/>
        <w:t>Firewall PaloAlto 2</w:t>
      </w:r>
      <w:bookmarkEnd w:id="11"/>
    </w:p>
    <w:p w14:paraId="7DFBF50A" w14:textId="77777777" w:rsidR="00885FE6" w:rsidRDefault="00885FE6" w:rsidP="004F290C">
      <w:pPr>
        <w:tabs>
          <w:tab w:val="left" w:pos="2135"/>
        </w:tabs>
        <w:spacing w:line="480" w:lineRule="auto"/>
        <w:rPr>
          <w:b/>
        </w:rPr>
      </w:pPr>
      <w:r>
        <w:rPr>
          <w:b/>
        </w:rPr>
        <w:t>ESTADO DEL SISTEMA</w:t>
      </w:r>
    </w:p>
    <w:p w14:paraId="70305E73" w14:textId="100492B8" w:rsidR="00357A05" w:rsidRPr="004F290C" w:rsidRDefault="006809CF" w:rsidP="004F290C">
      <w:r>
        <w:rPr>
          <w:noProof/>
        </w:rPr>
        <w:drawing>
          <wp:anchor distT="0" distB="0" distL="114300" distR="114300" simplePos="0" relativeHeight="251658752" behindDoc="0" locked="0" layoutInCell="1" allowOverlap="1" wp14:anchorId="2899E719" wp14:editId="18238995">
            <wp:simplePos x="0" y="0"/>
            <wp:positionH relativeFrom="margin">
              <wp:posOffset>456565</wp:posOffset>
            </wp:positionH>
            <wp:positionV relativeFrom="paragraph">
              <wp:posOffset>25400</wp:posOffset>
            </wp:positionV>
            <wp:extent cx="2012950" cy="1938020"/>
            <wp:effectExtent l="19050" t="19050" r="25400" b="24130"/>
            <wp:wrapSquare wrapText="bothSides"/>
            <wp:docPr id="16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938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F57" w:rsidRPr="0065374B">
        <w:rPr>
          <w:noProof/>
          <w:lang w:eastAsia="es-PE"/>
        </w:rPr>
        <w:drawing>
          <wp:inline distT="0" distB="0" distL="0" distR="0" wp14:anchorId="1D3A40EB" wp14:editId="79FB4E12">
            <wp:extent cx="2279650" cy="3464845"/>
            <wp:effectExtent l="19050" t="19050" r="25400" b="21590"/>
            <wp:docPr id="14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935" cy="348351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104F11" w14:textId="5F29A037" w:rsidR="008C0519" w:rsidRDefault="008C0519">
      <w:pPr>
        <w:rPr>
          <w:b/>
        </w:rPr>
      </w:pPr>
    </w:p>
    <w:p w14:paraId="0EB63C02" w14:textId="77777777" w:rsidR="00465500" w:rsidRDefault="00B11858" w:rsidP="004F290C">
      <w:pPr>
        <w:pageBreakBefore/>
        <w:tabs>
          <w:tab w:val="left" w:pos="2135"/>
        </w:tabs>
        <w:spacing w:line="360" w:lineRule="auto"/>
        <w:rPr>
          <w:b/>
        </w:rPr>
      </w:pPr>
      <w:r w:rsidRPr="00C33FB4">
        <w:rPr>
          <w:b/>
        </w:rPr>
        <w:lastRenderedPageBreak/>
        <w:t>RECURSOS</w:t>
      </w:r>
    </w:p>
    <w:p w14:paraId="0028E3BC" w14:textId="73C54C5B" w:rsidR="00B11858" w:rsidRDefault="00756E11" w:rsidP="00756E11">
      <w:pPr>
        <w:pStyle w:val="Textoindependiente"/>
        <w:tabs>
          <w:tab w:val="left" w:pos="426"/>
        </w:tabs>
        <w:spacing w:line="276" w:lineRule="auto"/>
        <w:rPr>
          <w:b/>
        </w:rPr>
      </w:pPr>
      <w:r w:rsidRPr="00756E11">
        <w:rPr>
          <w:b/>
        </w:rPr>
        <w:t>${graph5140}</w:t>
      </w:r>
    </w:p>
    <w:p w14:paraId="00F846AD" w14:textId="4D4F75EC" w:rsidR="0023267C" w:rsidRDefault="00F579A1" w:rsidP="004F290C">
      <w:pPr>
        <w:pStyle w:val="Textoindependiente"/>
        <w:numPr>
          <w:ilvl w:val="2"/>
          <w:numId w:val="13"/>
        </w:numPr>
        <w:tabs>
          <w:tab w:val="left" w:pos="426"/>
        </w:tabs>
        <w:rPr>
          <w:i/>
          <w:sz w:val="20"/>
          <w:szCs w:val="20"/>
        </w:rPr>
      </w:pPr>
      <w:r w:rsidRPr="004F290C">
        <w:rPr>
          <w:i/>
          <w:sz w:val="20"/>
          <w:szCs w:val="20"/>
        </w:rPr>
        <w:t xml:space="preserve">Se observó un </w:t>
      </w:r>
      <w:r w:rsidR="00DD31EE" w:rsidRPr="004F290C">
        <w:rPr>
          <w:i/>
          <w:sz w:val="20"/>
          <w:szCs w:val="20"/>
        </w:rPr>
        <w:t xml:space="preserve">promedio </w:t>
      </w:r>
      <w:r w:rsidRPr="004F290C">
        <w:rPr>
          <w:i/>
          <w:sz w:val="20"/>
          <w:szCs w:val="20"/>
        </w:rPr>
        <w:t>de CPU de</w:t>
      </w:r>
      <w:r w:rsidR="004934A3" w:rsidRPr="004F290C">
        <w:rPr>
          <w:i/>
          <w:sz w:val="20"/>
          <w:szCs w:val="20"/>
        </w:rPr>
        <w:t xml:space="preserve"> </w:t>
      </w:r>
      <w:r w:rsidR="006809CF" w:rsidRPr="004F290C">
        <w:rPr>
          <w:i/>
          <w:sz w:val="20"/>
          <w:szCs w:val="20"/>
        </w:rPr>
        <w:t>7.98</w:t>
      </w:r>
      <w:r w:rsidRPr="004F290C">
        <w:rPr>
          <w:i/>
          <w:sz w:val="20"/>
          <w:szCs w:val="20"/>
        </w:rPr>
        <w:t>%.</w:t>
      </w:r>
      <w:r w:rsidR="00B61C82" w:rsidRPr="004F290C">
        <w:rPr>
          <w:i/>
          <w:sz w:val="20"/>
          <w:szCs w:val="20"/>
        </w:rPr>
        <w:t xml:space="preserve"> </w:t>
      </w:r>
    </w:p>
    <w:p w14:paraId="7C6BBDE4" w14:textId="4C60C7E4" w:rsidR="004F290C" w:rsidRDefault="004F290C" w:rsidP="004F290C">
      <w:pPr>
        <w:pStyle w:val="Textoindependiente"/>
        <w:tabs>
          <w:tab w:val="left" w:pos="426"/>
        </w:tabs>
        <w:ind w:left="1737"/>
        <w:rPr>
          <w:i/>
          <w:sz w:val="20"/>
          <w:szCs w:val="20"/>
        </w:rPr>
      </w:pPr>
    </w:p>
    <w:p w14:paraId="37E15D9B" w14:textId="77777777" w:rsidR="004F290C" w:rsidRPr="004F290C" w:rsidRDefault="004F290C" w:rsidP="004F290C">
      <w:pPr>
        <w:pStyle w:val="Textoindependiente"/>
        <w:tabs>
          <w:tab w:val="left" w:pos="426"/>
        </w:tabs>
        <w:ind w:left="1737"/>
        <w:rPr>
          <w:i/>
          <w:sz w:val="20"/>
          <w:szCs w:val="20"/>
        </w:rPr>
      </w:pPr>
    </w:p>
    <w:p w14:paraId="4FBC022F" w14:textId="77777777" w:rsidR="00B11858" w:rsidRDefault="00B11858" w:rsidP="004F290C">
      <w:pPr>
        <w:tabs>
          <w:tab w:val="left" w:pos="2135"/>
        </w:tabs>
        <w:spacing w:line="360" w:lineRule="auto"/>
        <w:rPr>
          <w:b/>
        </w:rPr>
      </w:pPr>
      <w:r w:rsidRPr="00C33FB4">
        <w:rPr>
          <w:b/>
        </w:rPr>
        <w:t>CONEXIONES</w:t>
      </w:r>
    </w:p>
    <w:p w14:paraId="7AACACC6" w14:textId="05ECEB39" w:rsidR="00B11858" w:rsidRDefault="00756E11" w:rsidP="00756E11">
      <w:pPr>
        <w:pStyle w:val="Textoindependiente"/>
        <w:tabs>
          <w:tab w:val="left" w:pos="426"/>
        </w:tabs>
        <w:spacing w:line="276" w:lineRule="auto"/>
        <w:rPr>
          <w:b/>
        </w:rPr>
      </w:pPr>
      <w:r w:rsidRPr="00756E11">
        <w:rPr>
          <w:b/>
        </w:rPr>
        <w:t>${graph5141}</w:t>
      </w:r>
    </w:p>
    <w:p w14:paraId="4D6D1C38" w14:textId="1C354F56" w:rsidR="00F579A1" w:rsidRPr="004F290C" w:rsidRDefault="00F579A1" w:rsidP="004F290C">
      <w:pPr>
        <w:pStyle w:val="Textoindependiente"/>
        <w:numPr>
          <w:ilvl w:val="2"/>
          <w:numId w:val="13"/>
        </w:numPr>
        <w:tabs>
          <w:tab w:val="left" w:pos="426"/>
        </w:tabs>
        <w:spacing w:line="276" w:lineRule="auto"/>
        <w:rPr>
          <w:i/>
          <w:sz w:val="20"/>
          <w:szCs w:val="20"/>
        </w:rPr>
      </w:pPr>
      <w:r w:rsidRPr="004F290C">
        <w:rPr>
          <w:i/>
          <w:sz w:val="20"/>
          <w:szCs w:val="20"/>
        </w:rPr>
        <w:t>Se observa un promedio de</w:t>
      </w:r>
      <w:r w:rsidR="0080457F" w:rsidRPr="004F290C">
        <w:rPr>
          <w:i/>
          <w:sz w:val="20"/>
          <w:szCs w:val="20"/>
        </w:rPr>
        <w:t xml:space="preserve"> </w:t>
      </w:r>
      <w:r w:rsidR="006809CF" w:rsidRPr="004F290C">
        <w:rPr>
          <w:i/>
          <w:sz w:val="20"/>
          <w:szCs w:val="20"/>
        </w:rPr>
        <w:t>11.29</w:t>
      </w:r>
      <w:r w:rsidR="00900574" w:rsidRPr="004F290C">
        <w:rPr>
          <w:i/>
          <w:sz w:val="20"/>
          <w:szCs w:val="20"/>
        </w:rPr>
        <w:t xml:space="preserve"> K</w:t>
      </w:r>
      <w:r w:rsidR="00035F7A" w:rsidRPr="004F290C">
        <w:rPr>
          <w:i/>
          <w:sz w:val="20"/>
          <w:szCs w:val="20"/>
        </w:rPr>
        <w:t xml:space="preserve"> </w:t>
      </w:r>
      <w:r w:rsidRPr="004F290C">
        <w:rPr>
          <w:i/>
          <w:sz w:val="20"/>
          <w:szCs w:val="20"/>
        </w:rPr>
        <w:t>de usuarios concurrentes.</w:t>
      </w:r>
    </w:p>
    <w:p w14:paraId="6DE06695" w14:textId="77777777" w:rsidR="004345CD" w:rsidRDefault="004345CD" w:rsidP="004345CD">
      <w:pPr>
        <w:pStyle w:val="Textoindependiente"/>
        <w:tabs>
          <w:tab w:val="left" w:pos="426"/>
        </w:tabs>
        <w:ind w:left="1737"/>
        <w:rPr>
          <w:i/>
        </w:rPr>
      </w:pPr>
    </w:p>
    <w:p w14:paraId="54CC64F4" w14:textId="77777777" w:rsidR="008E30D3" w:rsidRDefault="008E30D3" w:rsidP="004345CD">
      <w:pPr>
        <w:pStyle w:val="Textoindependiente"/>
        <w:tabs>
          <w:tab w:val="left" w:pos="426"/>
        </w:tabs>
        <w:ind w:left="1737"/>
        <w:rPr>
          <w:i/>
        </w:rPr>
      </w:pPr>
    </w:p>
    <w:p w14:paraId="4049C42D" w14:textId="77777777" w:rsidR="008E30D3" w:rsidRDefault="008E30D3" w:rsidP="004345CD">
      <w:pPr>
        <w:pStyle w:val="Textoindependiente"/>
        <w:tabs>
          <w:tab w:val="left" w:pos="426"/>
        </w:tabs>
        <w:ind w:left="1737"/>
        <w:rPr>
          <w:i/>
        </w:rPr>
      </w:pPr>
    </w:p>
    <w:p w14:paraId="68F7BC86" w14:textId="77777777" w:rsidR="00054FF0" w:rsidRDefault="00054FF0" w:rsidP="004345CD">
      <w:pPr>
        <w:pStyle w:val="Textoindependiente"/>
        <w:tabs>
          <w:tab w:val="left" w:pos="426"/>
        </w:tabs>
        <w:ind w:left="1737"/>
        <w:rPr>
          <w:i/>
        </w:rPr>
      </w:pPr>
    </w:p>
    <w:p w14:paraId="03085A24" w14:textId="77777777" w:rsidR="001548A2" w:rsidRDefault="001548A2" w:rsidP="004345CD">
      <w:pPr>
        <w:pStyle w:val="Textoindependiente"/>
        <w:tabs>
          <w:tab w:val="left" w:pos="426"/>
        </w:tabs>
        <w:ind w:left="1737"/>
        <w:rPr>
          <w:i/>
        </w:rPr>
      </w:pPr>
    </w:p>
    <w:p w14:paraId="7276DB69" w14:textId="77777777" w:rsidR="001548A2" w:rsidRDefault="001548A2" w:rsidP="004345CD">
      <w:pPr>
        <w:pStyle w:val="Textoindependiente"/>
        <w:tabs>
          <w:tab w:val="left" w:pos="426"/>
        </w:tabs>
        <w:ind w:left="1737"/>
        <w:rPr>
          <w:i/>
        </w:rPr>
      </w:pPr>
    </w:p>
    <w:p w14:paraId="54CC3E29" w14:textId="77777777" w:rsidR="001548A2" w:rsidRDefault="001548A2" w:rsidP="004345CD">
      <w:pPr>
        <w:pStyle w:val="Textoindependiente"/>
        <w:tabs>
          <w:tab w:val="left" w:pos="426"/>
        </w:tabs>
        <w:ind w:left="1737"/>
        <w:rPr>
          <w:i/>
        </w:rPr>
      </w:pPr>
    </w:p>
    <w:p w14:paraId="3A7994C5" w14:textId="77777777" w:rsidR="00B25981" w:rsidRDefault="00B25981" w:rsidP="004345CD">
      <w:pPr>
        <w:pStyle w:val="Textoindependiente"/>
        <w:tabs>
          <w:tab w:val="left" w:pos="426"/>
        </w:tabs>
        <w:ind w:left="1737"/>
        <w:rPr>
          <w:i/>
        </w:rPr>
      </w:pPr>
    </w:p>
    <w:p w14:paraId="654D164B" w14:textId="77777777" w:rsidR="00193FA5" w:rsidRDefault="00193FA5" w:rsidP="00A00FFE">
      <w:pPr>
        <w:pStyle w:val="Textoindependiente"/>
        <w:tabs>
          <w:tab w:val="left" w:pos="426"/>
        </w:tabs>
        <w:rPr>
          <w:i/>
        </w:rPr>
      </w:pPr>
    </w:p>
    <w:p w14:paraId="595D1515" w14:textId="77777777" w:rsidR="001548A2" w:rsidRDefault="001548A2" w:rsidP="004345CD">
      <w:pPr>
        <w:pStyle w:val="Textoindependiente"/>
        <w:tabs>
          <w:tab w:val="left" w:pos="426"/>
        </w:tabs>
        <w:ind w:left="1737"/>
        <w:rPr>
          <w:i/>
        </w:rPr>
      </w:pPr>
    </w:p>
    <w:p w14:paraId="62FEBEAA" w14:textId="77777777" w:rsidR="00C23540" w:rsidRDefault="00C23540" w:rsidP="004345CD">
      <w:pPr>
        <w:pStyle w:val="Textoindependiente"/>
        <w:tabs>
          <w:tab w:val="left" w:pos="426"/>
        </w:tabs>
        <w:ind w:left="1737"/>
        <w:rPr>
          <w:i/>
        </w:rPr>
      </w:pPr>
    </w:p>
    <w:p w14:paraId="61E55925" w14:textId="77777777" w:rsidR="00C23540" w:rsidRDefault="00C23540" w:rsidP="004345CD">
      <w:pPr>
        <w:pStyle w:val="Textoindependiente"/>
        <w:tabs>
          <w:tab w:val="left" w:pos="426"/>
        </w:tabs>
        <w:ind w:left="1737"/>
        <w:rPr>
          <w:i/>
        </w:rPr>
      </w:pPr>
    </w:p>
    <w:p w14:paraId="3699D508" w14:textId="77777777" w:rsidR="008C0519" w:rsidRDefault="008C0519">
      <w:pPr>
        <w:rPr>
          <w:i/>
        </w:rPr>
      </w:pPr>
      <w:r>
        <w:rPr>
          <w:i/>
        </w:rPr>
        <w:br w:type="page"/>
      </w:r>
    </w:p>
    <w:p w14:paraId="468E5FA9" w14:textId="77777777" w:rsidR="00E2480E" w:rsidRPr="00721599" w:rsidRDefault="00E2480E" w:rsidP="004F290C">
      <w:pPr>
        <w:pStyle w:val="Ttulo1"/>
        <w:numPr>
          <w:ilvl w:val="0"/>
          <w:numId w:val="22"/>
        </w:numPr>
        <w:spacing w:line="360" w:lineRule="auto"/>
        <w:ind w:left="709" w:right="3"/>
        <w:jc w:val="left"/>
        <w:rPr>
          <w:rFonts w:asciiTheme="minorHAnsi" w:hAnsiTheme="minorHAnsi" w:cstheme="minorHAnsi"/>
          <w:sz w:val="22"/>
          <w:szCs w:val="22"/>
        </w:rPr>
      </w:pPr>
      <w:bookmarkStart w:id="12" w:name="_Toc91579632"/>
      <w:r w:rsidRPr="00721599">
        <w:rPr>
          <w:rFonts w:asciiTheme="minorHAnsi" w:hAnsiTheme="minorHAnsi" w:cstheme="minorHAnsi"/>
          <w:sz w:val="22"/>
          <w:szCs w:val="22"/>
        </w:rPr>
        <w:lastRenderedPageBreak/>
        <w:t>CONCLUSIONES</w:t>
      </w:r>
      <w:bookmarkEnd w:id="12"/>
    </w:p>
    <w:p w14:paraId="5EF8A25F" w14:textId="77777777" w:rsidR="00933DA3" w:rsidRPr="00B0034F" w:rsidRDefault="00933DA3" w:rsidP="004F290C">
      <w:pPr>
        <w:pStyle w:val="Prrafodelista"/>
        <w:numPr>
          <w:ilvl w:val="0"/>
          <w:numId w:val="1"/>
        </w:numPr>
        <w:tabs>
          <w:tab w:val="left" w:pos="1878"/>
          <w:tab w:val="left" w:pos="1879"/>
        </w:tabs>
        <w:spacing w:line="360" w:lineRule="auto"/>
        <w:ind w:hanging="424"/>
        <w:jc w:val="both"/>
      </w:pPr>
      <w:r>
        <w:t>Se observa consumo estable por parte de los firewalls.</w:t>
      </w:r>
    </w:p>
    <w:p w14:paraId="0379F766" w14:textId="77777777" w:rsidR="000203C5" w:rsidRPr="001F3EF6" w:rsidRDefault="00521CE7" w:rsidP="004F290C">
      <w:pPr>
        <w:pStyle w:val="Prrafodelista"/>
        <w:numPr>
          <w:ilvl w:val="0"/>
          <w:numId w:val="1"/>
        </w:numPr>
        <w:tabs>
          <w:tab w:val="left" w:pos="1878"/>
          <w:tab w:val="left" w:pos="1879"/>
        </w:tabs>
        <w:spacing w:line="360" w:lineRule="auto"/>
        <w:ind w:hanging="424"/>
        <w:jc w:val="both"/>
      </w:pPr>
      <w:r>
        <w:t xml:space="preserve">El uso de las </w:t>
      </w:r>
      <w:r w:rsidRPr="001F3EF6">
        <w:t xml:space="preserve">conexiones concurrentes </w:t>
      </w:r>
      <w:r w:rsidR="0054553C" w:rsidRPr="001F3EF6">
        <w:t>es e</w:t>
      </w:r>
      <w:r w:rsidR="00540470" w:rsidRPr="001F3EF6">
        <w:t>stable</w:t>
      </w:r>
      <w:r w:rsidR="008708BD" w:rsidRPr="001F3EF6">
        <w:t>.</w:t>
      </w:r>
    </w:p>
    <w:p w14:paraId="7914B235" w14:textId="77777777" w:rsidR="00323CB9" w:rsidRPr="001F3EF6" w:rsidRDefault="00323CB9" w:rsidP="004F290C">
      <w:pPr>
        <w:pStyle w:val="Prrafodelista"/>
        <w:numPr>
          <w:ilvl w:val="0"/>
          <w:numId w:val="1"/>
        </w:numPr>
        <w:tabs>
          <w:tab w:val="left" w:pos="1878"/>
          <w:tab w:val="left" w:pos="1879"/>
        </w:tabs>
        <w:spacing w:line="360" w:lineRule="auto"/>
        <w:ind w:hanging="424"/>
        <w:jc w:val="both"/>
      </w:pPr>
      <w:r w:rsidRPr="001F3EF6">
        <w:t>Las amenazas de severidad alta fueron bloqueadas.</w:t>
      </w:r>
    </w:p>
    <w:p w14:paraId="1DE7B2BC" w14:textId="36428C9D" w:rsidR="004345CD" w:rsidRPr="00AC0B0D" w:rsidRDefault="00672083" w:rsidP="004F290C">
      <w:pPr>
        <w:pStyle w:val="Prrafodelista"/>
        <w:numPr>
          <w:ilvl w:val="0"/>
          <w:numId w:val="1"/>
        </w:numPr>
        <w:tabs>
          <w:tab w:val="left" w:pos="1878"/>
          <w:tab w:val="left" w:pos="1879"/>
        </w:tabs>
        <w:spacing w:line="360" w:lineRule="auto"/>
        <w:ind w:hanging="424"/>
        <w:jc w:val="both"/>
      </w:pPr>
      <w:r w:rsidRPr="001F3EF6">
        <w:t>El uso de recursos de</w:t>
      </w:r>
      <w:r w:rsidR="00FE3993" w:rsidRPr="001F3EF6">
        <w:t xml:space="preserve">l Proxy BlueCoat </w:t>
      </w:r>
      <w:r w:rsidRPr="001F3EF6">
        <w:t>se encuentran estables.</w:t>
      </w:r>
    </w:p>
    <w:p w14:paraId="657E431F" w14:textId="77777777" w:rsidR="009439E8" w:rsidRDefault="009439E8">
      <w:pPr>
        <w:pStyle w:val="Textoindependiente"/>
        <w:rPr>
          <w:sz w:val="20"/>
        </w:rPr>
      </w:pPr>
    </w:p>
    <w:tbl>
      <w:tblPr>
        <w:tblpPr w:leftFromText="141" w:rightFromText="141" w:vertAnchor="text" w:horzAnchor="margin" w:tblpXSpec="center" w:tblpY="7846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1982"/>
        <w:gridCol w:w="2404"/>
        <w:gridCol w:w="1984"/>
        <w:gridCol w:w="1843"/>
      </w:tblGrid>
      <w:tr w:rsidR="00450219" w14:paraId="3EA17BC6" w14:textId="77777777" w:rsidTr="00450219">
        <w:trPr>
          <w:trHeight w:val="249"/>
        </w:trPr>
        <w:tc>
          <w:tcPr>
            <w:tcW w:w="9346" w:type="dxa"/>
            <w:gridSpan w:val="5"/>
            <w:shd w:val="clear" w:color="auto" w:fill="808080"/>
            <w:vAlign w:val="center"/>
          </w:tcPr>
          <w:p w14:paraId="25C62C62" w14:textId="77777777" w:rsidR="00450219" w:rsidRPr="00514A74" w:rsidRDefault="00450219" w:rsidP="00450219">
            <w:pPr>
              <w:pStyle w:val="TableParagraph"/>
              <w:spacing w:line="248" w:lineRule="exact"/>
              <w:ind w:left="3168" w:right="3153"/>
              <w:jc w:val="center"/>
              <w:rPr>
                <w:b/>
              </w:rPr>
            </w:pPr>
            <w:r w:rsidRPr="00514A74">
              <w:rPr>
                <w:b/>
                <w:color w:val="FFFFFF"/>
              </w:rPr>
              <w:t>CONTROL DE CAMBIOS</w:t>
            </w:r>
          </w:p>
        </w:tc>
      </w:tr>
      <w:tr w:rsidR="00450219" w14:paraId="4E8B763F" w14:textId="77777777" w:rsidTr="00721599">
        <w:trPr>
          <w:trHeight w:val="249"/>
        </w:trPr>
        <w:tc>
          <w:tcPr>
            <w:tcW w:w="1133" w:type="dxa"/>
            <w:shd w:val="clear" w:color="auto" w:fill="D9D9D9"/>
            <w:vAlign w:val="center"/>
          </w:tcPr>
          <w:p w14:paraId="54164268" w14:textId="77777777" w:rsidR="00450219" w:rsidRPr="00514A74" w:rsidRDefault="00450219" w:rsidP="00450219">
            <w:pPr>
              <w:pStyle w:val="TableParagraph"/>
              <w:spacing w:line="248" w:lineRule="exact"/>
              <w:ind w:left="139" w:right="120"/>
              <w:jc w:val="center"/>
              <w:rPr>
                <w:b/>
              </w:rPr>
            </w:pPr>
            <w:r w:rsidRPr="00514A74">
              <w:rPr>
                <w:b/>
              </w:rPr>
              <w:t>Revisión</w:t>
            </w:r>
          </w:p>
        </w:tc>
        <w:tc>
          <w:tcPr>
            <w:tcW w:w="1982" w:type="dxa"/>
            <w:shd w:val="clear" w:color="auto" w:fill="D9D9D9"/>
            <w:vAlign w:val="center"/>
          </w:tcPr>
          <w:p w14:paraId="74FE63B3" w14:textId="77777777" w:rsidR="00450219" w:rsidRPr="00514A74" w:rsidRDefault="00450219" w:rsidP="00450219">
            <w:pPr>
              <w:pStyle w:val="TableParagraph"/>
              <w:spacing w:line="248" w:lineRule="exact"/>
              <w:ind w:left="483"/>
              <w:rPr>
                <w:b/>
              </w:rPr>
            </w:pPr>
            <w:r w:rsidRPr="00514A74">
              <w:rPr>
                <w:b/>
              </w:rPr>
              <w:t>Hecha por</w:t>
            </w:r>
          </w:p>
        </w:tc>
        <w:tc>
          <w:tcPr>
            <w:tcW w:w="2404" w:type="dxa"/>
            <w:shd w:val="clear" w:color="auto" w:fill="D9D9D9"/>
            <w:vAlign w:val="center"/>
          </w:tcPr>
          <w:p w14:paraId="5E43B4A6" w14:textId="77777777" w:rsidR="00450219" w:rsidRPr="00514A74" w:rsidRDefault="00450219" w:rsidP="00450219">
            <w:pPr>
              <w:pStyle w:val="TableParagraph"/>
              <w:spacing w:line="248" w:lineRule="exact"/>
              <w:ind w:left="202"/>
              <w:jc w:val="center"/>
              <w:rPr>
                <w:b/>
              </w:rPr>
            </w:pPr>
            <w:r w:rsidRPr="00514A74">
              <w:rPr>
                <w:b/>
              </w:rPr>
              <w:t>Aprobada por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6676306D" w14:textId="77777777" w:rsidR="00450219" w:rsidRPr="00514A74" w:rsidRDefault="00450219" w:rsidP="00450219">
            <w:pPr>
              <w:pStyle w:val="TableParagraph"/>
              <w:spacing w:line="248" w:lineRule="exact"/>
              <w:ind w:left="578" w:right="568"/>
              <w:jc w:val="center"/>
              <w:rPr>
                <w:b/>
              </w:rPr>
            </w:pPr>
            <w:r w:rsidRPr="00514A74">
              <w:rPr>
                <w:b/>
              </w:rPr>
              <w:t>Fecha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F2CA38E" w14:textId="77777777" w:rsidR="00450219" w:rsidRPr="00514A74" w:rsidRDefault="00450219" w:rsidP="00450219">
            <w:pPr>
              <w:pStyle w:val="TableParagraph"/>
              <w:spacing w:line="248" w:lineRule="exact"/>
              <w:ind w:left="237" w:right="223"/>
              <w:jc w:val="center"/>
              <w:rPr>
                <w:b/>
              </w:rPr>
            </w:pPr>
            <w:r w:rsidRPr="00514A74">
              <w:rPr>
                <w:b/>
              </w:rPr>
              <w:t>Motivo</w:t>
            </w:r>
          </w:p>
        </w:tc>
      </w:tr>
      <w:tr w:rsidR="00450219" w14:paraId="12B7CC26" w14:textId="77777777" w:rsidTr="00721599">
        <w:trPr>
          <w:trHeight w:val="439"/>
        </w:trPr>
        <w:tc>
          <w:tcPr>
            <w:tcW w:w="1133" w:type="dxa"/>
            <w:shd w:val="clear" w:color="auto" w:fill="auto"/>
            <w:vAlign w:val="center"/>
          </w:tcPr>
          <w:p w14:paraId="57442BCC" w14:textId="77777777" w:rsidR="00450219" w:rsidRDefault="00450219" w:rsidP="00721599">
            <w:pPr>
              <w:pStyle w:val="TableParagraph"/>
              <w:ind w:left="-20" w:right="15"/>
              <w:jc w:val="center"/>
            </w:pPr>
            <w:r>
              <w:t>00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6D5113F0" w14:textId="1E5B12E6" w:rsidR="00450219" w:rsidRDefault="00721599" w:rsidP="00721599">
            <w:pPr>
              <w:pStyle w:val="TableParagraph"/>
              <w:ind w:left="-16" w:right="15"/>
              <w:jc w:val="center"/>
            </w:pPr>
            <w:r w:rsidRPr="00721599">
              <w:t>${autor}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5A76CE6E" w14:textId="77777777" w:rsidR="00450219" w:rsidRDefault="00450219" w:rsidP="00721599">
            <w:pPr>
              <w:pStyle w:val="TableParagraph"/>
              <w:ind w:right="15"/>
              <w:jc w:val="center"/>
            </w:pPr>
            <w:r>
              <w:t>Supervisor CyberSOC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ADA2FB3" w14:textId="17124FCE" w:rsidR="00450219" w:rsidRDefault="00721599" w:rsidP="00721599">
            <w:pPr>
              <w:pStyle w:val="TableParagraph"/>
              <w:jc w:val="center"/>
            </w:pPr>
            <w:r w:rsidRPr="00721599">
              <w:t>${fecha_hoy}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64A26B" w14:textId="77777777" w:rsidR="00450219" w:rsidRDefault="00450219" w:rsidP="00721599">
            <w:pPr>
              <w:pStyle w:val="TableParagraph"/>
              <w:ind w:left="-7"/>
              <w:jc w:val="center"/>
            </w:pPr>
            <w:r>
              <w:t>Versión Inicial</w:t>
            </w:r>
          </w:p>
        </w:tc>
      </w:tr>
    </w:tbl>
    <w:p w14:paraId="37E1D79A" w14:textId="77777777" w:rsidR="000D39E8" w:rsidRDefault="000D39E8" w:rsidP="008658CE">
      <w:pPr>
        <w:spacing w:line="230" w:lineRule="exact"/>
        <w:ind w:right="4206"/>
        <w:rPr>
          <w:rFonts w:ascii="Arial"/>
          <w:b/>
          <w:sz w:val="20"/>
        </w:rPr>
      </w:pPr>
    </w:p>
    <w:sectPr w:rsidR="000D39E8" w:rsidSect="001208CC">
      <w:footerReference w:type="default" r:id="rId22"/>
      <w:pgSz w:w="11910" w:h="16840" w:code="9"/>
      <w:pgMar w:top="1417" w:right="1701" w:bottom="1417" w:left="1701" w:header="986" w:footer="124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D6E94" w14:textId="77777777" w:rsidR="000303C2" w:rsidRDefault="000303C2">
      <w:r>
        <w:separator/>
      </w:r>
    </w:p>
  </w:endnote>
  <w:endnote w:type="continuationSeparator" w:id="0">
    <w:p w14:paraId="6B3AB095" w14:textId="77777777" w:rsidR="000303C2" w:rsidRDefault="00030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AE129" w14:textId="77777777" w:rsidR="001208CC" w:rsidRPr="001208CC" w:rsidRDefault="001208CC" w:rsidP="001208CC">
    <w:pPr>
      <w:pStyle w:val="Piedepgina"/>
      <w:jc w:val="center"/>
      <w:rPr>
        <w:rFonts w:ascii="Arial" w:eastAsia="Batang" w:hAnsi="Arial" w:cs="Arial"/>
        <w:b/>
        <w:bCs/>
        <w:color w:val="FF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84929" w14:textId="02A25163" w:rsidR="00323CB9" w:rsidRPr="00672083" w:rsidRDefault="00037F57" w:rsidP="00B0034F">
    <w:pPr>
      <w:pStyle w:val="Textoindependiente"/>
      <w:spacing w:before="9"/>
      <w:jc w:val="center"/>
      <w:rPr>
        <w:rFonts w:ascii="Arial"/>
        <w:b/>
        <w:sz w:val="24"/>
        <w:lang w:val="en-US"/>
      </w:rPr>
    </w:pPr>
    <w:r>
      <w:rPr>
        <w:noProof/>
      </w:rPr>
      <mc:AlternateContent>
        <mc:Choice Requires="wps">
          <w:drawing>
            <wp:anchor distT="4294967295" distB="4294967295" distL="0" distR="0" simplePos="0" relativeHeight="251657728" behindDoc="0" locked="0" layoutInCell="1" allowOverlap="1" wp14:anchorId="3ED6D886" wp14:editId="496D56A8">
              <wp:simplePos x="0" y="0"/>
              <wp:positionH relativeFrom="page">
                <wp:posOffset>1080135</wp:posOffset>
              </wp:positionH>
              <wp:positionV relativeFrom="page">
                <wp:posOffset>9594214</wp:posOffset>
              </wp:positionV>
              <wp:extent cx="5561965" cy="0"/>
              <wp:effectExtent l="0" t="0" r="0" b="0"/>
              <wp:wrapTopAndBottom/>
              <wp:docPr id="6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1965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66727" id="Line 9" o:spid="_x0000_s1026" style="position:absolute;z-index:251657728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page;mso-width-percent:0;mso-height-percent:0;mso-width-relative:page;mso-height-relative:page" from="85.05pt,755.45pt" to="523pt,7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" strokeweight=".71mm">
              <w10:wrap type="topAndBottom" anchorx="page" anchory="page"/>
            </v:line>
          </w:pict>
        </mc:Fallback>
      </mc:AlternateContent>
    </w:r>
    <w:r w:rsidR="00323CB9" w:rsidRPr="00672083">
      <w:rPr>
        <w:rFonts w:ascii="Arial"/>
        <w:b/>
        <w:sz w:val="24"/>
        <w:lang w:val="en-US"/>
      </w:rPr>
      <w:t>Securesoft Corporation S.A.C.</w:t>
    </w:r>
  </w:p>
  <w:p w14:paraId="5E5B9351" w14:textId="77777777" w:rsidR="00323CB9" w:rsidRPr="001208CC" w:rsidRDefault="00323CB9" w:rsidP="001208CC">
    <w:pPr>
      <w:spacing w:line="229" w:lineRule="exact"/>
      <w:ind w:left="2410" w:right="3097"/>
      <w:jc w:val="center"/>
      <w:rPr>
        <w:rFonts w:ascii="Arial"/>
        <w:b/>
        <w:sz w:val="20"/>
      </w:rPr>
    </w:pPr>
    <w:r>
      <w:rPr>
        <w:rFonts w:ascii="Arial"/>
        <w:b/>
        <w:color w:val="FF0000"/>
        <w:sz w:val="20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01B5E" w14:textId="77777777" w:rsidR="000303C2" w:rsidRDefault="000303C2">
      <w:r>
        <w:separator/>
      </w:r>
    </w:p>
  </w:footnote>
  <w:footnote w:type="continuationSeparator" w:id="0">
    <w:p w14:paraId="11EC0E5F" w14:textId="77777777" w:rsidR="000303C2" w:rsidRDefault="00030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71" w:type="dxa"/>
      <w:tblInd w:w="-44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997A37" w14:paraId="08F5E82C" w14:textId="77777777" w:rsidTr="00514A74">
      <w:trPr>
        <w:trHeight w:val="702"/>
      </w:trPr>
      <w:tc>
        <w:tcPr>
          <w:tcW w:w="2804" w:type="dxa"/>
          <w:vMerge w:val="restart"/>
          <w:shd w:val="clear" w:color="auto" w:fill="auto"/>
        </w:tcPr>
        <w:p w14:paraId="21A25BC5" w14:textId="06E052B7" w:rsidR="00997A37" w:rsidRPr="00514A74" w:rsidRDefault="00037F57" w:rsidP="00514A74">
          <w:pPr>
            <w:pStyle w:val="TableParagraph"/>
            <w:ind w:left="654"/>
            <w:rPr>
              <w:rFonts w:ascii="Arial"/>
              <w:sz w:val="20"/>
            </w:rPr>
          </w:pPr>
          <w:r w:rsidRPr="00514A74">
            <w:rPr>
              <w:rFonts w:ascii="Arial"/>
              <w:noProof/>
              <w:sz w:val="20"/>
              <w:lang w:eastAsia="es-PE"/>
            </w:rPr>
            <w:drawing>
              <wp:inline distT="0" distB="0" distL="0" distR="0" wp14:anchorId="5276575A" wp14:editId="23657904">
                <wp:extent cx="1047750" cy="628650"/>
                <wp:effectExtent l="0" t="0" r="0" b="0"/>
                <wp:docPr id="2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  <w:shd w:val="clear" w:color="auto" w:fill="auto"/>
        </w:tcPr>
        <w:p w14:paraId="6CA768DC" w14:textId="77777777" w:rsidR="00997A37" w:rsidRPr="00514A74" w:rsidRDefault="00997A37" w:rsidP="00514A74">
          <w:pPr>
            <w:pStyle w:val="TableParagraph"/>
            <w:spacing w:before="5"/>
            <w:rPr>
              <w:rFonts w:ascii="Arial"/>
              <w:b/>
              <w:sz w:val="32"/>
            </w:rPr>
          </w:pPr>
        </w:p>
        <w:p w14:paraId="6D6EA705" w14:textId="77777777" w:rsidR="00997A37" w:rsidRPr="00514A74" w:rsidRDefault="00997A37" w:rsidP="00514A74">
          <w:pPr>
            <w:pStyle w:val="TableParagraph"/>
            <w:ind w:left="1371" w:right="1386"/>
            <w:jc w:val="center"/>
            <w:rPr>
              <w:sz w:val="24"/>
            </w:rPr>
          </w:pPr>
          <w:r w:rsidRPr="00514A74">
            <w:rPr>
              <w:sz w:val="24"/>
            </w:rPr>
            <w:t>F o r m a t o</w:t>
          </w:r>
        </w:p>
      </w:tc>
      <w:tc>
        <w:tcPr>
          <w:tcW w:w="2699" w:type="dxa"/>
          <w:gridSpan w:val="2"/>
          <w:shd w:val="clear" w:color="auto" w:fill="auto"/>
        </w:tcPr>
        <w:p w14:paraId="490A689F" w14:textId="77777777" w:rsidR="00997A37" w:rsidRPr="00514A74" w:rsidRDefault="00997A37" w:rsidP="00514A74">
          <w:pPr>
            <w:pStyle w:val="TableParagraph"/>
            <w:spacing w:before="8"/>
            <w:rPr>
              <w:rFonts w:ascii="Arial"/>
              <w:b/>
              <w:sz w:val="15"/>
            </w:rPr>
          </w:pPr>
        </w:p>
        <w:p w14:paraId="2F5C74B4" w14:textId="77777777" w:rsidR="00997A37" w:rsidRPr="00514A74" w:rsidRDefault="00997A37" w:rsidP="00514A74">
          <w:pPr>
            <w:pStyle w:val="TableParagraph"/>
            <w:ind w:left="486"/>
            <w:rPr>
              <w:sz w:val="14"/>
            </w:rPr>
          </w:pPr>
          <w:r w:rsidRPr="00514A74">
            <w:rPr>
              <w:sz w:val="16"/>
            </w:rPr>
            <w:t xml:space="preserve">Documento Nº: </w:t>
          </w:r>
          <w:r w:rsidRPr="00514A74">
            <w:rPr>
              <w:sz w:val="14"/>
            </w:rPr>
            <w:t>SOC-FOR-05</w:t>
          </w:r>
        </w:p>
      </w:tc>
    </w:tr>
    <w:tr w:rsidR="0097586F" w14:paraId="7773824C" w14:textId="77777777" w:rsidTr="00514A74">
      <w:trPr>
        <w:trHeight w:val="70"/>
      </w:trPr>
      <w:tc>
        <w:tcPr>
          <w:tcW w:w="2804" w:type="dxa"/>
          <w:vMerge/>
          <w:tcBorders>
            <w:top w:val="nil"/>
          </w:tcBorders>
          <w:shd w:val="clear" w:color="auto" w:fill="auto"/>
        </w:tcPr>
        <w:p w14:paraId="5CD89E19" w14:textId="77777777" w:rsidR="00997A37" w:rsidRPr="00514A74" w:rsidRDefault="00997A37" w:rsidP="00997A37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  <w:shd w:val="clear" w:color="auto" w:fill="auto"/>
        </w:tcPr>
        <w:p w14:paraId="7D36152C" w14:textId="77777777" w:rsidR="00997A37" w:rsidRPr="00514A74" w:rsidRDefault="00997A37" w:rsidP="00997A37">
          <w:pPr>
            <w:rPr>
              <w:sz w:val="2"/>
              <w:szCs w:val="2"/>
            </w:rPr>
          </w:pPr>
        </w:p>
      </w:tc>
      <w:tc>
        <w:tcPr>
          <w:tcW w:w="1436" w:type="dxa"/>
          <w:shd w:val="clear" w:color="auto" w:fill="auto"/>
        </w:tcPr>
        <w:p w14:paraId="1ED72F00" w14:textId="77777777" w:rsidR="00997A37" w:rsidRPr="00514A74" w:rsidRDefault="00997A37" w:rsidP="00514A74">
          <w:pPr>
            <w:pStyle w:val="TableParagraph"/>
            <w:spacing w:before="135"/>
            <w:ind w:left="68"/>
            <w:rPr>
              <w:sz w:val="16"/>
            </w:rPr>
          </w:pPr>
          <w:r w:rsidRPr="00514A74">
            <w:rPr>
              <w:sz w:val="16"/>
            </w:rPr>
            <w:t>Versión: 00</w:t>
          </w:r>
        </w:p>
      </w:tc>
      <w:tc>
        <w:tcPr>
          <w:tcW w:w="1263" w:type="dxa"/>
          <w:shd w:val="clear" w:color="auto" w:fill="auto"/>
        </w:tcPr>
        <w:p w14:paraId="4032C9C6" w14:textId="77777777" w:rsidR="00997A37" w:rsidRPr="00514A74" w:rsidRDefault="00EF1F8D" w:rsidP="00514A74">
          <w:pPr>
            <w:pStyle w:val="TableParagraph"/>
            <w:spacing w:before="135"/>
            <w:ind w:left="466"/>
            <w:rPr>
              <w:sz w:val="16"/>
            </w:rPr>
          </w:pPr>
          <w:r w:rsidRPr="00514A74">
            <w:rPr>
              <w:sz w:val="16"/>
            </w:rPr>
            <w:fldChar w:fldCharType="begin"/>
          </w:r>
          <w:r w:rsidRPr="00514A74">
            <w:rPr>
              <w:sz w:val="16"/>
            </w:rPr>
            <w:instrText xml:space="preserve"> PAGE  \* Arabic  \* MERGEFORMAT </w:instrText>
          </w:r>
          <w:r w:rsidRPr="00514A74">
            <w:rPr>
              <w:sz w:val="16"/>
            </w:rPr>
            <w:fldChar w:fldCharType="separate"/>
          </w:r>
          <w:r w:rsidR="00CD5AB1" w:rsidRPr="00514A74">
            <w:rPr>
              <w:noProof/>
              <w:sz w:val="16"/>
            </w:rPr>
            <w:t>10</w:t>
          </w:r>
          <w:r w:rsidRPr="00514A74">
            <w:rPr>
              <w:sz w:val="16"/>
            </w:rPr>
            <w:fldChar w:fldCharType="end"/>
          </w:r>
          <w:r w:rsidRPr="00514A74">
            <w:rPr>
              <w:sz w:val="16"/>
            </w:rPr>
            <w:t xml:space="preserve"> </w:t>
          </w:r>
          <w:r w:rsidR="00997A37" w:rsidRPr="00514A74">
            <w:rPr>
              <w:sz w:val="16"/>
            </w:rPr>
            <w:t xml:space="preserve">de </w:t>
          </w:r>
          <w:r w:rsidR="00C92005" w:rsidRPr="00514A74">
            <w:rPr>
              <w:sz w:val="16"/>
            </w:rPr>
            <w:fldChar w:fldCharType="begin"/>
          </w:r>
          <w:r w:rsidR="00C92005" w:rsidRPr="00514A74">
            <w:rPr>
              <w:sz w:val="16"/>
            </w:rPr>
            <w:instrText xml:space="preserve"> NUMPAGES  \* Arabic  \* MERGEFORMAT </w:instrText>
          </w:r>
          <w:r w:rsidR="00C92005" w:rsidRPr="00514A74">
            <w:rPr>
              <w:sz w:val="16"/>
            </w:rPr>
            <w:fldChar w:fldCharType="separate"/>
          </w:r>
          <w:r w:rsidR="00CD5AB1" w:rsidRPr="00514A74">
            <w:rPr>
              <w:noProof/>
              <w:sz w:val="16"/>
            </w:rPr>
            <w:t>10</w:t>
          </w:r>
          <w:r w:rsidR="00C92005" w:rsidRPr="00514A74">
            <w:rPr>
              <w:sz w:val="16"/>
            </w:rPr>
            <w:fldChar w:fldCharType="end"/>
          </w:r>
        </w:p>
      </w:tc>
    </w:tr>
    <w:tr w:rsidR="00997A37" w14:paraId="21E634FB" w14:textId="77777777" w:rsidTr="00514A74">
      <w:trPr>
        <w:trHeight w:val="422"/>
      </w:trPr>
      <w:tc>
        <w:tcPr>
          <w:tcW w:w="9471" w:type="dxa"/>
          <w:gridSpan w:val="4"/>
          <w:shd w:val="clear" w:color="auto" w:fill="auto"/>
        </w:tcPr>
        <w:p w14:paraId="255AA7DB" w14:textId="77777777" w:rsidR="00997A37" w:rsidRPr="00514A74" w:rsidRDefault="00997A37" w:rsidP="00514A74">
          <w:pPr>
            <w:pStyle w:val="TableParagraph"/>
            <w:spacing w:before="121"/>
            <w:ind w:left="3203" w:right="3197"/>
            <w:jc w:val="center"/>
            <w:rPr>
              <w:b/>
            </w:rPr>
          </w:pPr>
          <w:r w:rsidRPr="00514A74">
            <w:rPr>
              <w:b/>
            </w:rPr>
            <w:t>REPORTE DIARIO</w:t>
          </w:r>
        </w:p>
      </w:tc>
    </w:tr>
  </w:tbl>
  <w:p w14:paraId="178B5269" w14:textId="77777777" w:rsidR="00997A37" w:rsidRDefault="00997A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B11"/>
    <w:multiLevelType w:val="hybridMultilevel"/>
    <w:tmpl w:val="0A6AC722"/>
    <w:lvl w:ilvl="0" w:tplc="DCDC9EAE">
      <w:numFmt w:val="bullet"/>
      <w:lvlText w:val=""/>
      <w:lvlJc w:val="left"/>
      <w:pPr>
        <w:ind w:left="2097" w:hanging="360"/>
      </w:pPr>
      <w:rPr>
        <w:rFonts w:ascii="Symbol" w:eastAsia="Calibri" w:hAnsi="Symbol" w:cs="Calibri" w:hint="default"/>
      </w:rPr>
    </w:lvl>
    <w:lvl w:ilvl="1" w:tplc="280A0003" w:tentative="1">
      <w:start w:val="1"/>
      <w:numFmt w:val="bullet"/>
      <w:lvlText w:val="o"/>
      <w:lvlJc w:val="left"/>
      <w:pPr>
        <w:ind w:left="281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3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5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</w:abstractNum>
  <w:abstractNum w:abstractNumId="1" w15:restartNumberingAfterBreak="0">
    <w:nsid w:val="005D2298"/>
    <w:multiLevelType w:val="multilevel"/>
    <w:tmpl w:val="BDF4C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0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816" w:hanging="1800"/>
      </w:pPr>
      <w:rPr>
        <w:rFonts w:hint="default"/>
      </w:rPr>
    </w:lvl>
  </w:abstractNum>
  <w:abstractNum w:abstractNumId="2" w15:restartNumberingAfterBreak="0">
    <w:nsid w:val="05681DD6"/>
    <w:multiLevelType w:val="multilevel"/>
    <w:tmpl w:val="6630BBE0"/>
    <w:lvl w:ilvl="0">
      <w:start w:val="1"/>
      <w:numFmt w:val="upperRoman"/>
      <w:lvlText w:val="%1."/>
      <w:lvlJc w:val="left"/>
      <w:pPr>
        <w:ind w:left="2145" w:hanging="478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>
      <w:start w:val="1"/>
      <w:numFmt w:val="decimal"/>
      <w:lvlText w:val="%2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2">
      <w:numFmt w:val="bullet"/>
      <w:lvlText w:val="-"/>
      <w:lvlJc w:val="left"/>
      <w:pPr>
        <w:ind w:left="1737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</w:rPr>
    </w:lvl>
    <w:lvl w:ilvl="4">
      <w:numFmt w:val="bullet"/>
      <w:lvlText w:val="•"/>
      <w:lvlJc w:val="left"/>
      <w:pPr>
        <w:ind w:left="4451" w:hanging="360"/>
      </w:pPr>
      <w:rPr>
        <w:rFonts w:hint="default"/>
      </w:rPr>
    </w:lvl>
    <w:lvl w:ilvl="5">
      <w:numFmt w:val="bullet"/>
      <w:lvlText w:val="•"/>
      <w:lvlJc w:val="left"/>
      <w:pPr>
        <w:ind w:left="5427" w:hanging="360"/>
      </w:pPr>
      <w:rPr>
        <w:rFonts w:hint="default"/>
      </w:rPr>
    </w:lvl>
    <w:lvl w:ilvl="6">
      <w:numFmt w:val="bullet"/>
      <w:lvlText w:val="•"/>
      <w:lvlJc w:val="left"/>
      <w:pPr>
        <w:ind w:left="6403" w:hanging="360"/>
      </w:pPr>
      <w:rPr>
        <w:rFonts w:hint="default"/>
      </w:rPr>
    </w:lvl>
    <w:lvl w:ilvl="7">
      <w:numFmt w:val="bullet"/>
      <w:lvlText w:val="•"/>
      <w:lvlJc w:val="left"/>
      <w:pPr>
        <w:ind w:left="7379" w:hanging="360"/>
      </w:pPr>
      <w:rPr>
        <w:rFonts w:hint="default"/>
      </w:rPr>
    </w:lvl>
    <w:lvl w:ilvl="8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3" w15:restartNumberingAfterBreak="0">
    <w:nsid w:val="06C73DBE"/>
    <w:multiLevelType w:val="hybridMultilevel"/>
    <w:tmpl w:val="B240DD8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A3405"/>
    <w:multiLevelType w:val="hybridMultilevel"/>
    <w:tmpl w:val="7F22ADC8"/>
    <w:lvl w:ilvl="0" w:tplc="CBE22008">
      <w:numFmt w:val="bullet"/>
      <w:lvlText w:val=""/>
      <w:lvlJc w:val="left"/>
      <w:pPr>
        <w:ind w:left="1878" w:hanging="425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80A0003">
      <w:start w:val="1"/>
      <w:numFmt w:val="bullet"/>
      <w:lvlText w:val="o"/>
      <w:lvlJc w:val="left"/>
      <w:pPr>
        <w:ind w:left="2772" w:hanging="425"/>
      </w:pPr>
      <w:rPr>
        <w:rFonts w:ascii="Courier New" w:hAnsi="Courier New" w:cs="Courier New" w:hint="default"/>
      </w:rPr>
    </w:lvl>
    <w:lvl w:ilvl="2" w:tplc="F5846424">
      <w:numFmt w:val="bullet"/>
      <w:lvlText w:val="•"/>
      <w:lvlJc w:val="left"/>
      <w:pPr>
        <w:ind w:left="3665" w:hanging="425"/>
      </w:pPr>
      <w:rPr>
        <w:rFonts w:hint="default"/>
      </w:rPr>
    </w:lvl>
    <w:lvl w:ilvl="3" w:tplc="4118918A">
      <w:numFmt w:val="bullet"/>
      <w:lvlText w:val="•"/>
      <w:lvlJc w:val="left"/>
      <w:pPr>
        <w:ind w:left="4557" w:hanging="425"/>
      </w:pPr>
      <w:rPr>
        <w:rFonts w:hint="default"/>
      </w:rPr>
    </w:lvl>
    <w:lvl w:ilvl="4" w:tplc="ED8CC150">
      <w:numFmt w:val="bullet"/>
      <w:lvlText w:val="•"/>
      <w:lvlJc w:val="left"/>
      <w:pPr>
        <w:ind w:left="5450" w:hanging="425"/>
      </w:pPr>
      <w:rPr>
        <w:rFonts w:hint="default"/>
      </w:rPr>
    </w:lvl>
    <w:lvl w:ilvl="5" w:tplc="8EDC1458">
      <w:numFmt w:val="bullet"/>
      <w:lvlText w:val="•"/>
      <w:lvlJc w:val="left"/>
      <w:pPr>
        <w:ind w:left="6343" w:hanging="425"/>
      </w:pPr>
      <w:rPr>
        <w:rFonts w:hint="default"/>
      </w:rPr>
    </w:lvl>
    <w:lvl w:ilvl="6" w:tplc="DF4609A0">
      <w:numFmt w:val="bullet"/>
      <w:lvlText w:val="•"/>
      <w:lvlJc w:val="left"/>
      <w:pPr>
        <w:ind w:left="7235" w:hanging="425"/>
      </w:pPr>
      <w:rPr>
        <w:rFonts w:hint="default"/>
      </w:rPr>
    </w:lvl>
    <w:lvl w:ilvl="7" w:tplc="98EE8B84">
      <w:numFmt w:val="bullet"/>
      <w:lvlText w:val="•"/>
      <w:lvlJc w:val="left"/>
      <w:pPr>
        <w:ind w:left="8128" w:hanging="425"/>
      </w:pPr>
      <w:rPr>
        <w:rFonts w:hint="default"/>
      </w:rPr>
    </w:lvl>
    <w:lvl w:ilvl="8" w:tplc="B4EC52D0">
      <w:numFmt w:val="bullet"/>
      <w:lvlText w:val="•"/>
      <w:lvlJc w:val="left"/>
      <w:pPr>
        <w:ind w:left="9021" w:hanging="425"/>
      </w:pPr>
      <w:rPr>
        <w:rFonts w:hint="default"/>
      </w:rPr>
    </w:lvl>
  </w:abstractNum>
  <w:abstractNum w:abstractNumId="5" w15:restartNumberingAfterBreak="0">
    <w:nsid w:val="1E9C7C9E"/>
    <w:multiLevelType w:val="multilevel"/>
    <w:tmpl w:val="1AB03164"/>
    <w:lvl w:ilvl="0">
      <w:start w:val="1"/>
      <w:numFmt w:val="upperRoman"/>
      <w:lvlText w:val="%1."/>
      <w:lvlJc w:val="left"/>
      <w:pPr>
        <w:ind w:left="4116" w:hanging="72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3756" w:hanging="36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41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96" w:hanging="1800"/>
      </w:pPr>
      <w:rPr>
        <w:rFonts w:hint="default"/>
      </w:rPr>
    </w:lvl>
  </w:abstractNum>
  <w:abstractNum w:abstractNumId="6" w15:restartNumberingAfterBreak="0">
    <w:nsid w:val="256B3F71"/>
    <w:multiLevelType w:val="hybridMultilevel"/>
    <w:tmpl w:val="1866843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9FE"/>
    <w:multiLevelType w:val="hybridMultilevel"/>
    <w:tmpl w:val="C0E22142"/>
    <w:lvl w:ilvl="0" w:tplc="280A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8" w15:restartNumberingAfterBreak="0">
    <w:nsid w:val="3675573B"/>
    <w:multiLevelType w:val="hybridMultilevel"/>
    <w:tmpl w:val="D7A800E4"/>
    <w:lvl w:ilvl="0" w:tplc="B33ED47A">
      <w:numFmt w:val="bullet"/>
      <w:lvlText w:val=""/>
      <w:lvlJc w:val="left"/>
      <w:pPr>
        <w:ind w:left="2457" w:hanging="360"/>
      </w:pPr>
      <w:rPr>
        <w:rFonts w:ascii="Symbol" w:eastAsia="Calibri" w:hAnsi="Symbol" w:cs="Calibri" w:hint="default"/>
      </w:rPr>
    </w:lvl>
    <w:lvl w:ilvl="1" w:tplc="280A0003" w:tentative="1">
      <w:start w:val="1"/>
      <w:numFmt w:val="bullet"/>
      <w:lvlText w:val="o"/>
      <w:lvlJc w:val="left"/>
      <w:pPr>
        <w:ind w:left="31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17" w:hanging="360"/>
      </w:pPr>
      <w:rPr>
        <w:rFonts w:ascii="Wingdings" w:hAnsi="Wingdings" w:hint="default"/>
      </w:rPr>
    </w:lvl>
  </w:abstractNum>
  <w:abstractNum w:abstractNumId="9" w15:restartNumberingAfterBreak="0">
    <w:nsid w:val="392B6077"/>
    <w:multiLevelType w:val="hybridMultilevel"/>
    <w:tmpl w:val="F754F23C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82336"/>
    <w:multiLevelType w:val="hybridMultilevel"/>
    <w:tmpl w:val="30244734"/>
    <w:lvl w:ilvl="0" w:tplc="316A3E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50123"/>
    <w:multiLevelType w:val="hybridMultilevel"/>
    <w:tmpl w:val="6630BBE0"/>
    <w:lvl w:ilvl="0" w:tplc="FDDA3234">
      <w:start w:val="1"/>
      <w:numFmt w:val="upperRoman"/>
      <w:lvlText w:val="%1."/>
      <w:lvlJc w:val="left"/>
      <w:pPr>
        <w:ind w:left="2145" w:hanging="478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46CA2308">
      <w:start w:val="1"/>
      <w:numFmt w:val="decimal"/>
      <w:lvlText w:val="%2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1737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12" w15:restartNumberingAfterBreak="0">
    <w:nsid w:val="45A054E6"/>
    <w:multiLevelType w:val="hybridMultilevel"/>
    <w:tmpl w:val="82A6AB60"/>
    <w:lvl w:ilvl="0" w:tplc="280A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13" w15:restartNumberingAfterBreak="0">
    <w:nsid w:val="4BAA080E"/>
    <w:multiLevelType w:val="hybridMultilevel"/>
    <w:tmpl w:val="712070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13368"/>
    <w:multiLevelType w:val="hybridMultilevel"/>
    <w:tmpl w:val="914EE804"/>
    <w:lvl w:ilvl="0" w:tplc="280A0001">
      <w:start w:val="1"/>
      <w:numFmt w:val="bullet"/>
      <w:lvlText w:val=""/>
      <w:lvlJc w:val="left"/>
      <w:pPr>
        <w:ind w:left="180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4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01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08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216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223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230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23760" w:hanging="360"/>
      </w:pPr>
      <w:rPr>
        <w:rFonts w:ascii="Wingdings" w:hAnsi="Wingdings" w:hint="default"/>
      </w:rPr>
    </w:lvl>
  </w:abstractNum>
  <w:abstractNum w:abstractNumId="15" w15:restartNumberingAfterBreak="0">
    <w:nsid w:val="6A435AFD"/>
    <w:multiLevelType w:val="hybridMultilevel"/>
    <w:tmpl w:val="D4D4424C"/>
    <w:lvl w:ilvl="0" w:tplc="280A000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72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180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194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201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20880" w:hanging="360"/>
      </w:pPr>
      <w:rPr>
        <w:rFonts w:ascii="Wingdings" w:hAnsi="Wingdings" w:hint="default"/>
      </w:rPr>
    </w:lvl>
  </w:abstractNum>
  <w:abstractNum w:abstractNumId="16" w15:restartNumberingAfterBreak="0">
    <w:nsid w:val="6F530B17"/>
    <w:multiLevelType w:val="hybridMultilevel"/>
    <w:tmpl w:val="54745E2A"/>
    <w:lvl w:ilvl="0" w:tplc="316A3EF6">
      <w:numFmt w:val="bullet"/>
      <w:lvlText w:val="-"/>
      <w:lvlJc w:val="left"/>
      <w:pPr>
        <w:ind w:left="2495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32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5" w:hanging="360"/>
      </w:pPr>
      <w:rPr>
        <w:rFonts w:ascii="Wingdings" w:hAnsi="Wingdings" w:hint="default"/>
      </w:rPr>
    </w:lvl>
  </w:abstractNum>
  <w:abstractNum w:abstractNumId="17" w15:restartNumberingAfterBreak="0">
    <w:nsid w:val="763B7CB3"/>
    <w:multiLevelType w:val="hybridMultilevel"/>
    <w:tmpl w:val="602C0F54"/>
    <w:lvl w:ilvl="0" w:tplc="28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8" w15:restartNumberingAfterBreak="0">
    <w:nsid w:val="77AF3853"/>
    <w:multiLevelType w:val="multilevel"/>
    <w:tmpl w:val="0D688E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37" w:hanging="36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34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0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816" w:hanging="1800"/>
      </w:pPr>
      <w:rPr>
        <w:rFonts w:hint="default"/>
      </w:rPr>
    </w:lvl>
  </w:abstractNum>
  <w:abstractNum w:abstractNumId="19" w15:restartNumberingAfterBreak="0">
    <w:nsid w:val="7C7E2EBD"/>
    <w:multiLevelType w:val="hybridMultilevel"/>
    <w:tmpl w:val="9B4E92B0"/>
    <w:lvl w:ilvl="0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3"/>
  </w:num>
  <w:num w:numId="5">
    <w:abstractNumId w:val="19"/>
  </w:num>
  <w:num w:numId="6">
    <w:abstractNumId w:val="17"/>
  </w:num>
  <w:num w:numId="7">
    <w:abstractNumId w:val="7"/>
  </w:num>
  <w:num w:numId="8">
    <w:abstractNumId w:val="12"/>
  </w:num>
  <w:num w:numId="9">
    <w:abstractNumId w:val="15"/>
  </w:num>
  <w:num w:numId="10">
    <w:abstractNumId w:val="14"/>
  </w:num>
  <w:num w:numId="11">
    <w:abstractNumId w:val="10"/>
  </w:num>
  <w:num w:numId="12">
    <w:abstractNumId w:val="16"/>
  </w:num>
  <w:num w:numId="13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</w:num>
  <w:num w:numId="15">
    <w:abstractNumId w:val="2"/>
  </w:num>
  <w:num w:numId="16">
    <w:abstractNumId w:val="0"/>
  </w:num>
  <w:num w:numId="17">
    <w:abstractNumId w:val="8"/>
  </w:num>
  <w:num w:numId="18">
    <w:abstractNumId w:val="6"/>
  </w:num>
  <w:num w:numId="19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4"/>
  </w:num>
  <w:num w:numId="21">
    <w:abstractNumId w:val="1"/>
  </w:num>
  <w:num w:numId="22">
    <w:abstractNumId w:val="5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57"/>
    <w:rsid w:val="00000ED3"/>
    <w:rsid w:val="00006AAC"/>
    <w:rsid w:val="000072D9"/>
    <w:rsid w:val="00010919"/>
    <w:rsid w:val="00012164"/>
    <w:rsid w:val="00015057"/>
    <w:rsid w:val="000173DD"/>
    <w:rsid w:val="000203C5"/>
    <w:rsid w:val="000226F3"/>
    <w:rsid w:val="00024F43"/>
    <w:rsid w:val="00025DBB"/>
    <w:rsid w:val="00025E15"/>
    <w:rsid w:val="000266D2"/>
    <w:rsid w:val="000267CB"/>
    <w:rsid w:val="00026D68"/>
    <w:rsid w:val="000303C2"/>
    <w:rsid w:val="00031E44"/>
    <w:rsid w:val="00032559"/>
    <w:rsid w:val="00034E5E"/>
    <w:rsid w:val="00035F7A"/>
    <w:rsid w:val="000372A7"/>
    <w:rsid w:val="00037F57"/>
    <w:rsid w:val="000442C5"/>
    <w:rsid w:val="000449C6"/>
    <w:rsid w:val="00051DB6"/>
    <w:rsid w:val="0005217A"/>
    <w:rsid w:val="00054FF0"/>
    <w:rsid w:val="000575FD"/>
    <w:rsid w:val="0006024D"/>
    <w:rsid w:val="00060873"/>
    <w:rsid w:val="00062FFB"/>
    <w:rsid w:val="00063027"/>
    <w:rsid w:val="0006403E"/>
    <w:rsid w:val="00066B13"/>
    <w:rsid w:val="00067E20"/>
    <w:rsid w:val="00071394"/>
    <w:rsid w:val="0007542E"/>
    <w:rsid w:val="00075CA1"/>
    <w:rsid w:val="00076058"/>
    <w:rsid w:val="00077813"/>
    <w:rsid w:val="00080F8F"/>
    <w:rsid w:val="000836C7"/>
    <w:rsid w:val="00085323"/>
    <w:rsid w:val="0008662D"/>
    <w:rsid w:val="0009099D"/>
    <w:rsid w:val="000915B1"/>
    <w:rsid w:val="000929D7"/>
    <w:rsid w:val="000968CE"/>
    <w:rsid w:val="000978DD"/>
    <w:rsid w:val="000A0146"/>
    <w:rsid w:val="000B01AF"/>
    <w:rsid w:val="000B2760"/>
    <w:rsid w:val="000B3484"/>
    <w:rsid w:val="000B3D12"/>
    <w:rsid w:val="000B3E36"/>
    <w:rsid w:val="000B60FE"/>
    <w:rsid w:val="000B6451"/>
    <w:rsid w:val="000B71E0"/>
    <w:rsid w:val="000C4FCE"/>
    <w:rsid w:val="000C588E"/>
    <w:rsid w:val="000D29C8"/>
    <w:rsid w:val="000D39E8"/>
    <w:rsid w:val="000D5177"/>
    <w:rsid w:val="000D53BA"/>
    <w:rsid w:val="000D76D9"/>
    <w:rsid w:val="000E0245"/>
    <w:rsid w:val="000E0CE1"/>
    <w:rsid w:val="000E3A07"/>
    <w:rsid w:val="000E5624"/>
    <w:rsid w:val="000E6E67"/>
    <w:rsid w:val="000F1880"/>
    <w:rsid w:val="000F1D9A"/>
    <w:rsid w:val="000F256A"/>
    <w:rsid w:val="000F3AA3"/>
    <w:rsid w:val="000F570C"/>
    <w:rsid w:val="000F5FB1"/>
    <w:rsid w:val="000F7184"/>
    <w:rsid w:val="000F7D52"/>
    <w:rsid w:val="0010245E"/>
    <w:rsid w:val="0010256D"/>
    <w:rsid w:val="00102C56"/>
    <w:rsid w:val="001038AD"/>
    <w:rsid w:val="001046F0"/>
    <w:rsid w:val="00104DE6"/>
    <w:rsid w:val="00106F11"/>
    <w:rsid w:val="00112844"/>
    <w:rsid w:val="00113CA7"/>
    <w:rsid w:val="001156E1"/>
    <w:rsid w:val="001208CC"/>
    <w:rsid w:val="001221E8"/>
    <w:rsid w:val="00122A9F"/>
    <w:rsid w:val="00125E7C"/>
    <w:rsid w:val="00126C51"/>
    <w:rsid w:val="001325FD"/>
    <w:rsid w:val="00132BAF"/>
    <w:rsid w:val="00133B79"/>
    <w:rsid w:val="00134D25"/>
    <w:rsid w:val="00134D89"/>
    <w:rsid w:val="001358CD"/>
    <w:rsid w:val="00135FAA"/>
    <w:rsid w:val="0013730B"/>
    <w:rsid w:val="00140A68"/>
    <w:rsid w:val="00140DEA"/>
    <w:rsid w:val="00141A68"/>
    <w:rsid w:val="00141FD1"/>
    <w:rsid w:val="001420B2"/>
    <w:rsid w:val="001435E8"/>
    <w:rsid w:val="001446A4"/>
    <w:rsid w:val="001446DC"/>
    <w:rsid w:val="00144C57"/>
    <w:rsid w:val="00146657"/>
    <w:rsid w:val="001517B9"/>
    <w:rsid w:val="00151A1D"/>
    <w:rsid w:val="00153D76"/>
    <w:rsid w:val="00153FF8"/>
    <w:rsid w:val="001545E2"/>
    <w:rsid w:val="001548A2"/>
    <w:rsid w:val="001577F4"/>
    <w:rsid w:val="00163188"/>
    <w:rsid w:val="00163BAC"/>
    <w:rsid w:val="001649A4"/>
    <w:rsid w:val="00164D74"/>
    <w:rsid w:val="0016751A"/>
    <w:rsid w:val="0017186C"/>
    <w:rsid w:val="00174214"/>
    <w:rsid w:val="00174EA5"/>
    <w:rsid w:val="00175553"/>
    <w:rsid w:val="00175907"/>
    <w:rsid w:val="00176341"/>
    <w:rsid w:val="001806D1"/>
    <w:rsid w:val="00182482"/>
    <w:rsid w:val="00187AAF"/>
    <w:rsid w:val="00190C27"/>
    <w:rsid w:val="001913F4"/>
    <w:rsid w:val="00192394"/>
    <w:rsid w:val="00193FA5"/>
    <w:rsid w:val="001979F7"/>
    <w:rsid w:val="001A47B0"/>
    <w:rsid w:val="001A718A"/>
    <w:rsid w:val="001B0603"/>
    <w:rsid w:val="001B1F61"/>
    <w:rsid w:val="001B3A4F"/>
    <w:rsid w:val="001B4B86"/>
    <w:rsid w:val="001B4D09"/>
    <w:rsid w:val="001B5B5D"/>
    <w:rsid w:val="001B7E69"/>
    <w:rsid w:val="001C0D09"/>
    <w:rsid w:val="001C0FD6"/>
    <w:rsid w:val="001C1E1A"/>
    <w:rsid w:val="001C3569"/>
    <w:rsid w:val="001C37B0"/>
    <w:rsid w:val="001C5346"/>
    <w:rsid w:val="001C646D"/>
    <w:rsid w:val="001C77FB"/>
    <w:rsid w:val="001D1BA4"/>
    <w:rsid w:val="001D29A4"/>
    <w:rsid w:val="001D3AB2"/>
    <w:rsid w:val="001D3EFA"/>
    <w:rsid w:val="001D4FE1"/>
    <w:rsid w:val="001D6430"/>
    <w:rsid w:val="001D676A"/>
    <w:rsid w:val="001D6E28"/>
    <w:rsid w:val="001D6FEC"/>
    <w:rsid w:val="001E116E"/>
    <w:rsid w:val="001E22B2"/>
    <w:rsid w:val="001E378E"/>
    <w:rsid w:val="001E5893"/>
    <w:rsid w:val="001E6186"/>
    <w:rsid w:val="001E77FC"/>
    <w:rsid w:val="001F18AE"/>
    <w:rsid w:val="001F2745"/>
    <w:rsid w:val="001F3EF6"/>
    <w:rsid w:val="001F7BC7"/>
    <w:rsid w:val="00200037"/>
    <w:rsid w:val="00201FC8"/>
    <w:rsid w:val="0020309E"/>
    <w:rsid w:val="00203C3F"/>
    <w:rsid w:val="00205E48"/>
    <w:rsid w:val="00207ABB"/>
    <w:rsid w:val="002111EE"/>
    <w:rsid w:val="00212134"/>
    <w:rsid w:val="002126DD"/>
    <w:rsid w:val="00212903"/>
    <w:rsid w:val="00213412"/>
    <w:rsid w:val="002136C6"/>
    <w:rsid w:val="002142B6"/>
    <w:rsid w:val="002176CB"/>
    <w:rsid w:val="002176D8"/>
    <w:rsid w:val="00217982"/>
    <w:rsid w:val="00220FFB"/>
    <w:rsid w:val="0022179E"/>
    <w:rsid w:val="002224EB"/>
    <w:rsid w:val="0022279D"/>
    <w:rsid w:val="00231F47"/>
    <w:rsid w:val="0023267C"/>
    <w:rsid w:val="0023557F"/>
    <w:rsid w:val="00235BFD"/>
    <w:rsid w:val="00236377"/>
    <w:rsid w:val="00241A09"/>
    <w:rsid w:val="00242378"/>
    <w:rsid w:val="002443B0"/>
    <w:rsid w:val="00244682"/>
    <w:rsid w:val="002500A8"/>
    <w:rsid w:val="00251FC9"/>
    <w:rsid w:val="00255A68"/>
    <w:rsid w:val="00260F46"/>
    <w:rsid w:val="00261A51"/>
    <w:rsid w:val="00263192"/>
    <w:rsid w:val="002636D8"/>
    <w:rsid w:val="00266663"/>
    <w:rsid w:val="00267F80"/>
    <w:rsid w:val="0027427C"/>
    <w:rsid w:val="00274F9F"/>
    <w:rsid w:val="002802CF"/>
    <w:rsid w:val="002844E8"/>
    <w:rsid w:val="00285BE2"/>
    <w:rsid w:val="0028665E"/>
    <w:rsid w:val="0028698D"/>
    <w:rsid w:val="00286FF5"/>
    <w:rsid w:val="00287F63"/>
    <w:rsid w:val="002915A6"/>
    <w:rsid w:val="00293469"/>
    <w:rsid w:val="00294EA9"/>
    <w:rsid w:val="0029585D"/>
    <w:rsid w:val="00295C13"/>
    <w:rsid w:val="00295D6B"/>
    <w:rsid w:val="002960C0"/>
    <w:rsid w:val="002A13EF"/>
    <w:rsid w:val="002A28E2"/>
    <w:rsid w:val="002A28F9"/>
    <w:rsid w:val="002A423A"/>
    <w:rsid w:val="002A5D6B"/>
    <w:rsid w:val="002A6710"/>
    <w:rsid w:val="002A7948"/>
    <w:rsid w:val="002B3E10"/>
    <w:rsid w:val="002B7571"/>
    <w:rsid w:val="002B7DB3"/>
    <w:rsid w:val="002C1820"/>
    <w:rsid w:val="002C5686"/>
    <w:rsid w:val="002C5841"/>
    <w:rsid w:val="002C5975"/>
    <w:rsid w:val="002C5EBF"/>
    <w:rsid w:val="002C624E"/>
    <w:rsid w:val="002D40F4"/>
    <w:rsid w:val="002D431B"/>
    <w:rsid w:val="002D4FFF"/>
    <w:rsid w:val="002D6CA4"/>
    <w:rsid w:val="002D710A"/>
    <w:rsid w:val="002E2749"/>
    <w:rsid w:val="002E27C2"/>
    <w:rsid w:val="002E3996"/>
    <w:rsid w:val="002E3D9C"/>
    <w:rsid w:val="002E7916"/>
    <w:rsid w:val="002F1635"/>
    <w:rsid w:val="002F496E"/>
    <w:rsid w:val="002F6084"/>
    <w:rsid w:val="00300094"/>
    <w:rsid w:val="00303650"/>
    <w:rsid w:val="003048BC"/>
    <w:rsid w:val="003053D5"/>
    <w:rsid w:val="00311E0B"/>
    <w:rsid w:val="00313E02"/>
    <w:rsid w:val="0031479A"/>
    <w:rsid w:val="00314B38"/>
    <w:rsid w:val="00314D91"/>
    <w:rsid w:val="00317EA8"/>
    <w:rsid w:val="00320168"/>
    <w:rsid w:val="003208C1"/>
    <w:rsid w:val="00322BF7"/>
    <w:rsid w:val="00323CB9"/>
    <w:rsid w:val="00324292"/>
    <w:rsid w:val="00326B00"/>
    <w:rsid w:val="00327F6B"/>
    <w:rsid w:val="00330047"/>
    <w:rsid w:val="00335E2A"/>
    <w:rsid w:val="00336740"/>
    <w:rsid w:val="00336F76"/>
    <w:rsid w:val="00336FDE"/>
    <w:rsid w:val="00340E71"/>
    <w:rsid w:val="00342AD5"/>
    <w:rsid w:val="0034730A"/>
    <w:rsid w:val="0034784F"/>
    <w:rsid w:val="00350665"/>
    <w:rsid w:val="00350792"/>
    <w:rsid w:val="00352E0C"/>
    <w:rsid w:val="00353114"/>
    <w:rsid w:val="00355A31"/>
    <w:rsid w:val="00356712"/>
    <w:rsid w:val="00356D8E"/>
    <w:rsid w:val="00357A05"/>
    <w:rsid w:val="00357AF8"/>
    <w:rsid w:val="0036002A"/>
    <w:rsid w:val="00360A4F"/>
    <w:rsid w:val="00360F0E"/>
    <w:rsid w:val="00361646"/>
    <w:rsid w:val="00361962"/>
    <w:rsid w:val="003624B1"/>
    <w:rsid w:val="003657D4"/>
    <w:rsid w:val="00366CC3"/>
    <w:rsid w:val="00366D06"/>
    <w:rsid w:val="00372EB3"/>
    <w:rsid w:val="00376450"/>
    <w:rsid w:val="00381831"/>
    <w:rsid w:val="00381CFB"/>
    <w:rsid w:val="00385B6F"/>
    <w:rsid w:val="00386DA4"/>
    <w:rsid w:val="00386E6E"/>
    <w:rsid w:val="00390155"/>
    <w:rsid w:val="003905E2"/>
    <w:rsid w:val="00391E69"/>
    <w:rsid w:val="003935E6"/>
    <w:rsid w:val="00393EE4"/>
    <w:rsid w:val="00394166"/>
    <w:rsid w:val="0039637F"/>
    <w:rsid w:val="003A10A7"/>
    <w:rsid w:val="003A2043"/>
    <w:rsid w:val="003A7CF8"/>
    <w:rsid w:val="003B15F8"/>
    <w:rsid w:val="003B1F27"/>
    <w:rsid w:val="003B7E6F"/>
    <w:rsid w:val="003C1A3F"/>
    <w:rsid w:val="003C1FA8"/>
    <w:rsid w:val="003C3785"/>
    <w:rsid w:val="003C43D0"/>
    <w:rsid w:val="003C5C25"/>
    <w:rsid w:val="003C6380"/>
    <w:rsid w:val="003C6A32"/>
    <w:rsid w:val="003D0663"/>
    <w:rsid w:val="003D2133"/>
    <w:rsid w:val="003D22CF"/>
    <w:rsid w:val="003D46BF"/>
    <w:rsid w:val="003D517E"/>
    <w:rsid w:val="003D5B31"/>
    <w:rsid w:val="003E15BA"/>
    <w:rsid w:val="003E2B62"/>
    <w:rsid w:val="003E3353"/>
    <w:rsid w:val="003E4CC5"/>
    <w:rsid w:val="003F13CE"/>
    <w:rsid w:val="003F1D66"/>
    <w:rsid w:val="003F28D8"/>
    <w:rsid w:val="003F2EEB"/>
    <w:rsid w:val="003F5228"/>
    <w:rsid w:val="003F5999"/>
    <w:rsid w:val="004013C7"/>
    <w:rsid w:val="00401A12"/>
    <w:rsid w:val="00403461"/>
    <w:rsid w:val="00404394"/>
    <w:rsid w:val="004047F0"/>
    <w:rsid w:val="004069E0"/>
    <w:rsid w:val="00411225"/>
    <w:rsid w:val="004117B1"/>
    <w:rsid w:val="004145BC"/>
    <w:rsid w:val="0041529E"/>
    <w:rsid w:val="00421E91"/>
    <w:rsid w:val="00423392"/>
    <w:rsid w:val="0042471A"/>
    <w:rsid w:val="00424B2B"/>
    <w:rsid w:val="004300A6"/>
    <w:rsid w:val="00431291"/>
    <w:rsid w:val="00431A60"/>
    <w:rsid w:val="00432E4A"/>
    <w:rsid w:val="004333A2"/>
    <w:rsid w:val="004345CD"/>
    <w:rsid w:val="00434BB4"/>
    <w:rsid w:val="00436160"/>
    <w:rsid w:val="0043781E"/>
    <w:rsid w:val="00437ABF"/>
    <w:rsid w:val="004415A1"/>
    <w:rsid w:val="00442014"/>
    <w:rsid w:val="00444EC4"/>
    <w:rsid w:val="0044570B"/>
    <w:rsid w:val="00446580"/>
    <w:rsid w:val="00450219"/>
    <w:rsid w:val="00451BDE"/>
    <w:rsid w:val="0045209A"/>
    <w:rsid w:val="0045240B"/>
    <w:rsid w:val="0045268B"/>
    <w:rsid w:val="00452ACF"/>
    <w:rsid w:val="00454062"/>
    <w:rsid w:val="00456094"/>
    <w:rsid w:val="0045696C"/>
    <w:rsid w:val="00460E3B"/>
    <w:rsid w:val="004644B9"/>
    <w:rsid w:val="0046510C"/>
    <w:rsid w:val="00465500"/>
    <w:rsid w:val="00466419"/>
    <w:rsid w:val="00467702"/>
    <w:rsid w:val="00467FEF"/>
    <w:rsid w:val="0047186E"/>
    <w:rsid w:val="00471A20"/>
    <w:rsid w:val="00473D62"/>
    <w:rsid w:val="0047791B"/>
    <w:rsid w:val="00477B41"/>
    <w:rsid w:val="0048151C"/>
    <w:rsid w:val="00482C88"/>
    <w:rsid w:val="004843DA"/>
    <w:rsid w:val="00484AB7"/>
    <w:rsid w:val="004902A9"/>
    <w:rsid w:val="004910F0"/>
    <w:rsid w:val="004934A3"/>
    <w:rsid w:val="00494314"/>
    <w:rsid w:val="00496C50"/>
    <w:rsid w:val="00497C70"/>
    <w:rsid w:val="004A4EA7"/>
    <w:rsid w:val="004A5075"/>
    <w:rsid w:val="004A532F"/>
    <w:rsid w:val="004A59A8"/>
    <w:rsid w:val="004A6BCF"/>
    <w:rsid w:val="004A7B2B"/>
    <w:rsid w:val="004A7BB8"/>
    <w:rsid w:val="004B0E18"/>
    <w:rsid w:val="004B1287"/>
    <w:rsid w:val="004B12D4"/>
    <w:rsid w:val="004B2778"/>
    <w:rsid w:val="004B3D18"/>
    <w:rsid w:val="004B43A6"/>
    <w:rsid w:val="004B7927"/>
    <w:rsid w:val="004C0404"/>
    <w:rsid w:val="004C27EB"/>
    <w:rsid w:val="004C7050"/>
    <w:rsid w:val="004C72D5"/>
    <w:rsid w:val="004C7DCE"/>
    <w:rsid w:val="004D0182"/>
    <w:rsid w:val="004D2816"/>
    <w:rsid w:val="004D2E21"/>
    <w:rsid w:val="004D3CA0"/>
    <w:rsid w:val="004D400F"/>
    <w:rsid w:val="004D5C0C"/>
    <w:rsid w:val="004D79EF"/>
    <w:rsid w:val="004F244B"/>
    <w:rsid w:val="004F290C"/>
    <w:rsid w:val="004F6E00"/>
    <w:rsid w:val="005068D6"/>
    <w:rsid w:val="005074AE"/>
    <w:rsid w:val="005108A4"/>
    <w:rsid w:val="005109CA"/>
    <w:rsid w:val="00511C45"/>
    <w:rsid w:val="0051244A"/>
    <w:rsid w:val="00514A74"/>
    <w:rsid w:val="00514FAC"/>
    <w:rsid w:val="00515138"/>
    <w:rsid w:val="0051608F"/>
    <w:rsid w:val="005173CD"/>
    <w:rsid w:val="005175D4"/>
    <w:rsid w:val="00517C53"/>
    <w:rsid w:val="00520779"/>
    <w:rsid w:val="00521CE7"/>
    <w:rsid w:val="0052265F"/>
    <w:rsid w:val="00522FEB"/>
    <w:rsid w:val="005243C4"/>
    <w:rsid w:val="005247FD"/>
    <w:rsid w:val="00524FF3"/>
    <w:rsid w:val="005267F8"/>
    <w:rsid w:val="0052696D"/>
    <w:rsid w:val="005321BA"/>
    <w:rsid w:val="00537D01"/>
    <w:rsid w:val="00540470"/>
    <w:rsid w:val="00543B94"/>
    <w:rsid w:val="00544F02"/>
    <w:rsid w:val="0054553C"/>
    <w:rsid w:val="00546626"/>
    <w:rsid w:val="00546F1E"/>
    <w:rsid w:val="00547E72"/>
    <w:rsid w:val="0055083C"/>
    <w:rsid w:val="005512E1"/>
    <w:rsid w:val="00552BD7"/>
    <w:rsid w:val="0055443B"/>
    <w:rsid w:val="0055726D"/>
    <w:rsid w:val="00560B61"/>
    <w:rsid w:val="00565304"/>
    <w:rsid w:val="00565974"/>
    <w:rsid w:val="005664B2"/>
    <w:rsid w:val="005677EA"/>
    <w:rsid w:val="005704F8"/>
    <w:rsid w:val="00570D49"/>
    <w:rsid w:val="00570E0E"/>
    <w:rsid w:val="005710B6"/>
    <w:rsid w:val="00571332"/>
    <w:rsid w:val="00572389"/>
    <w:rsid w:val="00573362"/>
    <w:rsid w:val="005740C6"/>
    <w:rsid w:val="00575228"/>
    <w:rsid w:val="005760EE"/>
    <w:rsid w:val="00576DE2"/>
    <w:rsid w:val="00577AE0"/>
    <w:rsid w:val="0058029C"/>
    <w:rsid w:val="00582AAF"/>
    <w:rsid w:val="005833D0"/>
    <w:rsid w:val="00584381"/>
    <w:rsid w:val="0058543D"/>
    <w:rsid w:val="0058744C"/>
    <w:rsid w:val="00592325"/>
    <w:rsid w:val="0059629D"/>
    <w:rsid w:val="005A4AED"/>
    <w:rsid w:val="005A548D"/>
    <w:rsid w:val="005A77C9"/>
    <w:rsid w:val="005A7CC4"/>
    <w:rsid w:val="005B1F83"/>
    <w:rsid w:val="005B2069"/>
    <w:rsid w:val="005B269E"/>
    <w:rsid w:val="005B424C"/>
    <w:rsid w:val="005B6F13"/>
    <w:rsid w:val="005C4270"/>
    <w:rsid w:val="005C4DAC"/>
    <w:rsid w:val="005C5868"/>
    <w:rsid w:val="005C6001"/>
    <w:rsid w:val="005D06E3"/>
    <w:rsid w:val="005D1904"/>
    <w:rsid w:val="005D42FB"/>
    <w:rsid w:val="005D69F7"/>
    <w:rsid w:val="005E37DC"/>
    <w:rsid w:val="005E3A41"/>
    <w:rsid w:val="005E465C"/>
    <w:rsid w:val="005E5BAE"/>
    <w:rsid w:val="005E6DF1"/>
    <w:rsid w:val="005E73B0"/>
    <w:rsid w:val="005F0A24"/>
    <w:rsid w:val="0060159C"/>
    <w:rsid w:val="00610501"/>
    <w:rsid w:val="00614D0B"/>
    <w:rsid w:val="00615F13"/>
    <w:rsid w:val="0061619D"/>
    <w:rsid w:val="0062045F"/>
    <w:rsid w:val="006221AB"/>
    <w:rsid w:val="00626601"/>
    <w:rsid w:val="00631695"/>
    <w:rsid w:val="00632352"/>
    <w:rsid w:val="0063254B"/>
    <w:rsid w:val="00633F58"/>
    <w:rsid w:val="006368F1"/>
    <w:rsid w:val="00637E45"/>
    <w:rsid w:val="00640C9A"/>
    <w:rsid w:val="00642A42"/>
    <w:rsid w:val="00645F08"/>
    <w:rsid w:val="00647649"/>
    <w:rsid w:val="0065031B"/>
    <w:rsid w:val="006564AA"/>
    <w:rsid w:val="00657F85"/>
    <w:rsid w:val="00661C7D"/>
    <w:rsid w:val="00663314"/>
    <w:rsid w:val="006635B3"/>
    <w:rsid w:val="006644F5"/>
    <w:rsid w:val="00665B65"/>
    <w:rsid w:val="00666DEB"/>
    <w:rsid w:val="00667E8D"/>
    <w:rsid w:val="0067058E"/>
    <w:rsid w:val="00672083"/>
    <w:rsid w:val="006724CC"/>
    <w:rsid w:val="00672EFD"/>
    <w:rsid w:val="006746FF"/>
    <w:rsid w:val="00675D0F"/>
    <w:rsid w:val="006771F9"/>
    <w:rsid w:val="0068049D"/>
    <w:rsid w:val="006809CF"/>
    <w:rsid w:val="00682361"/>
    <w:rsid w:val="00682DBB"/>
    <w:rsid w:val="00683292"/>
    <w:rsid w:val="00683CF2"/>
    <w:rsid w:val="006942AC"/>
    <w:rsid w:val="006969CA"/>
    <w:rsid w:val="00697819"/>
    <w:rsid w:val="006A6ADF"/>
    <w:rsid w:val="006A6DBA"/>
    <w:rsid w:val="006A79E4"/>
    <w:rsid w:val="006B0FD7"/>
    <w:rsid w:val="006B44A7"/>
    <w:rsid w:val="006B4688"/>
    <w:rsid w:val="006B6331"/>
    <w:rsid w:val="006C1653"/>
    <w:rsid w:val="006C36FF"/>
    <w:rsid w:val="006C384A"/>
    <w:rsid w:val="006C3DDF"/>
    <w:rsid w:val="006C42EC"/>
    <w:rsid w:val="006C5D7E"/>
    <w:rsid w:val="006D0678"/>
    <w:rsid w:val="006D2B0F"/>
    <w:rsid w:val="006D429B"/>
    <w:rsid w:val="006D55A6"/>
    <w:rsid w:val="006D621D"/>
    <w:rsid w:val="006D7EA9"/>
    <w:rsid w:val="006E2494"/>
    <w:rsid w:val="006E273E"/>
    <w:rsid w:val="006E2F4C"/>
    <w:rsid w:val="006E307A"/>
    <w:rsid w:val="006E3F31"/>
    <w:rsid w:val="006E4AB7"/>
    <w:rsid w:val="006E50FF"/>
    <w:rsid w:val="006E52DC"/>
    <w:rsid w:val="006E699F"/>
    <w:rsid w:val="006F281B"/>
    <w:rsid w:val="006F284E"/>
    <w:rsid w:val="006F632A"/>
    <w:rsid w:val="006F7C54"/>
    <w:rsid w:val="00701DA8"/>
    <w:rsid w:val="00701FBF"/>
    <w:rsid w:val="00702C24"/>
    <w:rsid w:val="00702F8D"/>
    <w:rsid w:val="00703B42"/>
    <w:rsid w:val="00704BB2"/>
    <w:rsid w:val="00705AE7"/>
    <w:rsid w:val="00705DAB"/>
    <w:rsid w:val="007065AC"/>
    <w:rsid w:val="00707F2E"/>
    <w:rsid w:val="00713499"/>
    <w:rsid w:val="00714B6F"/>
    <w:rsid w:val="00715B7A"/>
    <w:rsid w:val="0071698D"/>
    <w:rsid w:val="00721599"/>
    <w:rsid w:val="00721A15"/>
    <w:rsid w:val="00721A76"/>
    <w:rsid w:val="0072318D"/>
    <w:rsid w:val="007231F9"/>
    <w:rsid w:val="00730FFC"/>
    <w:rsid w:val="00731253"/>
    <w:rsid w:val="00732479"/>
    <w:rsid w:val="0073358A"/>
    <w:rsid w:val="00735073"/>
    <w:rsid w:val="0073635C"/>
    <w:rsid w:val="007368A1"/>
    <w:rsid w:val="0073707D"/>
    <w:rsid w:val="007370A6"/>
    <w:rsid w:val="007373EB"/>
    <w:rsid w:val="007416F9"/>
    <w:rsid w:val="007420DD"/>
    <w:rsid w:val="00743FED"/>
    <w:rsid w:val="00744CFA"/>
    <w:rsid w:val="00752821"/>
    <w:rsid w:val="0075486C"/>
    <w:rsid w:val="00755A42"/>
    <w:rsid w:val="00756801"/>
    <w:rsid w:val="00756E11"/>
    <w:rsid w:val="007576F2"/>
    <w:rsid w:val="00762E93"/>
    <w:rsid w:val="00762F7C"/>
    <w:rsid w:val="00763030"/>
    <w:rsid w:val="00764959"/>
    <w:rsid w:val="0077012C"/>
    <w:rsid w:val="0077116D"/>
    <w:rsid w:val="007716A1"/>
    <w:rsid w:val="0077252A"/>
    <w:rsid w:val="00776CA3"/>
    <w:rsid w:val="00781EE7"/>
    <w:rsid w:val="00783613"/>
    <w:rsid w:val="007847A2"/>
    <w:rsid w:val="00785A89"/>
    <w:rsid w:val="00785B37"/>
    <w:rsid w:val="00785E3B"/>
    <w:rsid w:val="00786593"/>
    <w:rsid w:val="00786870"/>
    <w:rsid w:val="0079215F"/>
    <w:rsid w:val="0079345B"/>
    <w:rsid w:val="007A2C15"/>
    <w:rsid w:val="007A4546"/>
    <w:rsid w:val="007A4755"/>
    <w:rsid w:val="007A4B22"/>
    <w:rsid w:val="007A5B00"/>
    <w:rsid w:val="007A64AF"/>
    <w:rsid w:val="007A69B0"/>
    <w:rsid w:val="007A6A74"/>
    <w:rsid w:val="007B15BE"/>
    <w:rsid w:val="007B4942"/>
    <w:rsid w:val="007B595F"/>
    <w:rsid w:val="007B62E1"/>
    <w:rsid w:val="007B64A3"/>
    <w:rsid w:val="007B7AA8"/>
    <w:rsid w:val="007C0181"/>
    <w:rsid w:val="007C09C4"/>
    <w:rsid w:val="007C1078"/>
    <w:rsid w:val="007C10E1"/>
    <w:rsid w:val="007C167B"/>
    <w:rsid w:val="007C2662"/>
    <w:rsid w:val="007C2784"/>
    <w:rsid w:val="007D6178"/>
    <w:rsid w:val="007D6E0C"/>
    <w:rsid w:val="007D7990"/>
    <w:rsid w:val="007E1407"/>
    <w:rsid w:val="007E1571"/>
    <w:rsid w:val="007E2854"/>
    <w:rsid w:val="007E4D06"/>
    <w:rsid w:val="007F3A74"/>
    <w:rsid w:val="007F48B8"/>
    <w:rsid w:val="007F55BA"/>
    <w:rsid w:val="007F7360"/>
    <w:rsid w:val="007F7383"/>
    <w:rsid w:val="007F73D1"/>
    <w:rsid w:val="007F7A82"/>
    <w:rsid w:val="00800B92"/>
    <w:rsid w:val="00800CC6"/>
    <w:rsid w:val="008024B8"/>
    <w:rsid w:val="0080457F"/>
    <w:rsid w:val="00804BDF"/>
    <w:rsid w:val="00804CB9"/>
    <w:rsid w:val="008075C3"/>
    <w:rsid w:val="00813A3B"/>
    <w:rsid w:val="008149F3"/>
    <w:rsid w:val="00814F60"/>
    <w:rsid w:val="00821D1D"/>
    <w:rsid w:val="00822A9F"/>
    <w:rsid w:val="00822AC6"/>
    <w:rsid w:val="00822BE7"/>
    <w:rsid w:val="00824B31"/>
    <w:rsid w:val="0082695B"/>
    <w:rsid w:val="00830D4B"/>
    <w:rsid w:val="0083280B"/>
    <w:rsid w:val="00833D44"/>
    <w:rsid w:val="00834B74"/>
    <w:rsid w:val="00837883"/>
    <w:rsid w:val="00840129"/>
    <w:rsid w:val="008401B8"/>
    <w:rsid w:val="00840B1E"/>
    <w:rsid w:val="00841516"/>
    <w:rsid w:val="00841A1C"/>
    <w:rsid w:val="008510BC"/>
    <w:rsid w:val="00857AD1"/>
    <w:rsid w:val="0086351C"/>
    <w:rsid w:val="00863712"/>
    <w:rsid w:val="00863C3E"/>
    <w:rsid w:val="00863CF6"/>
    <w:rsid w:val="00864351"/>
    <w:rsid w:val="00864479"/>
    <w:rsid w:val="00864BE6"/>
    <w:rsid w:val="008658CE"/>
    <w:rsid w:val="00867203"/>
    <w:rsid w:val="0087024F"/>
    <w:rsid w:val="008708BD"/>
    <w:rsid w:val="008740D7"/>
    <w:rsid w:val="00875206"/>
    <w:rsid w:val="00876EF8"/>
    <w:rsid w:val="00880AF7"/>
    <w:rsid w:val="00881178"/>
    <w:rsid w:val="00881412"/>
    <w:rsid w:val="008824F2"/>
    <w:rsid w:val="008834B0"/>
    <w:rsid w:val="008842AA"/>
    <w:rsid w:val="0088519D"/>
    <w:rsid w:val="00885FE6"/>
    <w:rsid w:val="00887BA8"/>
    <w:rsid w:val="00892DEE"/>
    <w:rsid w:val="008A054D"/>
    <w:rsid w:val="008A151E"/>
    <w:rsid w:val="008A15AD"/>
    <w:rsid w:val="008A24C1"/>
    <w:rsid w:val="008A4208"/>
    <w:rsid w:val="008A7E1D"/>
    <w:rsid w:val="008B1802"/>
    <w:rsid w:val="008B18C2"/>
    <w:rsid w:val="008B197C"/>
    <w:rsid w:val="008B4BA0"/>
    <w:rsid w:val="008B6AF4"/>
    <w:rsid w:val="008B7051"/>
    <w:rsid w:val="008B71BA"/>
    <w:rsid w:val="008B7828"/>
    <w:rsid w:val="008C0519"/>
    <w:rsid w:val="008C210E"/>
    <w:rsid w:val="008C367B"/>
    <w:rsid w:val="008D230A"/>
    <w:rsid w:val="008D2EF1"/>
    <w:rsid w:val="008D42ED"/>
    <w:rsid w:val="008D5A0D"/>
    <w:rsid w:val="008D6660"/>
    <w:rsid w:val="008E30D3"/>
    <w:rsid w:val="008E55D3"/>
    <w:rsid w:val="008E6F37"/>
    <w:rsid w:val="008F0415"/>
    <w:rsid w:val="008F2AAE"/>
    <w:rsid w:val="008F43D3"/>
    <w:rsid w:val="008F5835"/>
    <w:rsid w:val="00900574"/>
    <w:rsid w:val="00901E30"/>
    <w:rsid w:val="009045E2"/>
    <w:rsid w:val="00906437"/>
    <w:rsid w:val="00906F72"/>
    <w:rsid w:val="0091069F"/>
    <w:rsid w:val="009167B3"/>
    <w:rsid w:val="00916E09"/>
    <w:rsid w:val="00923818"/>
    <w:rsid w:val="00927D8B"/>
    <w:rsid w:val="00927DD9"/>
    <w:rsid w:val="00931F13"/>
    <w:rsid w:val="00933AC9"/>
    <w:rsid w:val="00933DA3"/>
    <w:rsid w:val="00937FBF"/>
    <w:rsid w:val="00940455"/>
    <w:rsid w:val="009439E8"/>
    <w:rsid w:val="009461FD"/>
    <w:rsid w:val="009500AE"/>
    <w:rsid w:val="009504A8"/>
    <w:rsid w:val="00952068"/>
    <w:rsid w:val="00956E27"/>
    <w:rsid w:val="00956FCC"/>
    <w:rsid w:val="00963C41"/>
    <w:rsid w:val="00965071"/>
    <w:rsid w:val="00972615"/>
    <w:rsid w:val="00973750"/>
    <w:rsid w:val="0097586F"/>
    <w:rsid w:val="009779E7"/>
    <w:rsid w:val="00977D6F"/>
    <w:rsid w:val="00984C43"/>
    <w:rsid w:val="00985948"/>
    <w:rsid w:val="00987194"/>
    <w:rsid w:val="0099030D"/>
    <w:rsid w:val="00990C4B"/>
    <w:rsid w:val="00991979"/>
    <w:rsid w:val="00992E0D"/>
    <w:rsid w:val="00993F6C"/>
    <w:rsid w:val="009971B1"/>
    <w:rsid w:val="00997A37"/>
    <w:rsid w:val="00997B4B"/>
    <w:rsid w:val="009A07E6"/>
    <w:rsid w:val="009A0AFD"/>
    <w:rsid w:val="009A2F0A"/>
    <w:rsid w:val="009A3B35"/>
    <w:rsid w:val="009A517A"/>
    <w:rsid w:val="009A5B20"/>
    <w:rsid w:val="009A5EE9"/>
    <w:rsid w:val="009B205F"/>
    <w:rsid w:val="009B2CCB"/>
    <w:rsid w:val="009B5CEC"/>
    <w:rsid w:val="009B7B9F"/>
    <w:rsid w:val="009C09DB"/>
    <w:rsid w:val="009C1049"/>
    <w:rsid w:val="009C1D66"/>
    <w:rsid w:val="009C23EE"/>
    <w:rsid w:val="009C4F6C"/>
    <w:rsid w:val="009C5F3B"/>
    <w:rsid w:val="009C6A85"/>
    <w:rsid w:val="009C765A"/>
    <w:rsid w:val="009D2EB4"/>
    <w:rsid w:val="009D374A"/>
    <w:rsid w:val="009D64CD"/>
    <w:rsid w:val="009D729D"/>
    <w:rsid w:val="009E0F41"/>
    <w:rsid w:val="009E1241"/>
    <w:rsid w:val="009E1727"/>
    <w:rsid w:val="009E63BC"/>
    <w:rsid w:val="009F3649"/>
    <w:rsid w:val="009F4685"/>
    <w:rsid w:val="00A00FFE"/>
    <w:rsid w:val="00A01D96"/>
    <w:rsid w:val="00A02504"/>
    <w:rsid w:val="00A026C1"/>
    <w:rsid w:val="00A04C55"/>
    <w:rsid w:val="00A05742"/>
    <w:rsid w:val="00A057C6"/>
    <w:rsid w:val="00A10652"/>
    <w:rsid w:val="00A106F9"/>
    <w:rsid w:val="00A138C0"/>
    <w:rsid w:val="00A23FB2"/>
    <w:rsid w:val="00A273D3"/>
    <w:rsid w:val="00A353D0"/>
    <w:rsid w:val="00A372A0"/>
    <w:rsid w:val="00A40768"/>
    <w:rsid w:val="00A41C52"/>
    <w:rsid w:val="00A46019"/>
    <w:rsid w:val="00A505E1"/>
    <w:rsid w:val="00A51591"/>
    <w:rsid w:val="00A51E81"/>
    <w:rsid w:val="00A52458"/>
    <w:rsid w:val="00A534E3"/>
    <w:rsid w:val="00A54B53"/>
    <w:rsid w:val="00A56E02"/>
    <w:rsid w:val="00A612B8"/>
    <w:rsid w:val="00A61ECE"/>
    <w:rsid w:val="00A62C52"/>
    <w:rsid w:val="00A655A9"/>
    <w:rsid w:val="00A65B54"/>
    <w:rsid w:val="00A721D9"/>
    <w:rsid w:val="00A7221A"/>
    <w:rsid w:val="00A72E2D"/>
    <w:rsid w:val="00A73D38"/>
    <w:rsid w:val="00A81145"/>
    <w:rsid w:val="00A8332D"/>
    <w:rsid w:val="00A83839"/>
    <w:rsid w:val="00A90852"/>
    <w:rsid w:val="00A9181A"/>
    <w:rsid w:val="00A9205E"/>
    <w:rsid w:val="00A9624E"/>
    <w:rsid w:val="00AA03A5"/>
    <w:rsid w:val="00AA064C"/>
    <w:rsid w:val="00AA085E"/>
    <w:rsid w:val="00AA1D3B"/>
    <w:rsid w:val="00AA4517"/>
    <w:rsid w:val="00AA4BE8"/>
    <w:rsid w:val="00AA7FAD"/>
    <w:rsid w:val="00AB02E8"/>
    <w:rsid w:val="00AB0E1E"/>
    <w:rsid w:val="00AB338F"/>
    <w:rsid w:val="00AB33D8"/>
    <w:rsid w:val="00AC021F"/>
    <w:rsid w:val="00AC025E"/>
    <w:rsid w:val="00AC0B0D"/>
    <w:rsid w:val="00AC1736"/>
    <w:rsid w:val="00AC3025"/>
    <w:rsid w:val="00AC34F8"/>
    <w:rsid w:val="00AC4802"/>
    <w:rsid w:val="00AC6C20"/>
    <w:rsid w:val="00AD20F6"/>
    <w:rsid w:val="00AD3720"/>
    <w:rsid w:val="00AD497C"/>
    <w:rsid w:val="00AD5AF8"/>
    <w:rsid w:val="00AD6591"/>
    <w:rsid w:val="00AD65DC"/>
    <w:rsid w:val="00AD7B76"/>
    <w:rsid w:val="00AD7EC7"/>
    <w:rsid w:val="00AE04D2"/>
    <w:rsid w:val="00AE09B0"/>
    <w:rsid w:val="00AE1C08"/>
    <w:rsid w:val="00AE1C54"/>
    <w:rsid w:val="00AE2C26"/>
    <w:rsid w:val="00AE5AFF"/>
    <w:rsid w:val="00AE7838"/>
    <w:rsid w:val="00AF0A8A"/>
    <w:rsid w:val="00AF0DBA"/>
    <w:rsid w:val="00AF620B"/>
    <w:rsid w:val="00AF63DA"/>
    <w:rsid w:val="00AF6615"/>
    <w:rsid w:val="00B0034F"/>
    <w:rsid w:val="00B01D02"/>
    <w:rsid w:val="00B03AAB"/>
    <w:rsid w:val="00B03C8E"/>
    <w:rsid w:val="00B05300"/>
    <w:rsid w:val="00B05CCC"/>
    <w:rsid w:val="00B069BC"/>
    <w:rsid w:val="00B105E7"/>
    <w:rsid w:val="00B1084F"/>
    <w:rsid w:val="00B1138A"/>
    <w:rsid w:val="00B11858"/>
    <w:rsid w:val="00B12924"/>
    <w:rsid w:val="00B14919"/>
    <w:rsid w:val="00B171A6"/>
    <w:rsid w:val="00B20848"/>
    <w:rsid w:val="00B23E83"/>
    <w:rsid w:val="00B252B7"/>
    <w:rsid w:val="00B25749"/>
    <w:rsid w:val="00B25981"/>
    <w:rsid w:val="00B25E0A"/>
    <w:rsid w:val="00B268B8"/>
    <w:rsid w:val="00B27C4D"/>
    <w:rsid w:val="00B34DC8"/>
    <w:rsid w:val="00B35F5B"/>
    <w:rsid w:val="00B410DD"/>
    <w:rsid w:val="00B424AC"/>
    <w:rsid w:val="00B45023"/>
    <w:rsid w:val="00B46A90"/>
    <w:rsid w:val="00B51681"/>
    <w:rsid w:val="00B53154"/>
    <w:rsid w:val="00B53618"/>
    <w:rsid w:val="00B537A6"/>
    <w:rsid w:val="00B54837"/>
    <w:rsid w:val="00B55B88"/>
    <w:rsid w:val="00B55C1B"/>
    <w:rsid w:val="00B57C5E"/>
    <w:rsid w:val="00B60DBC"/>
    <w:rsid w:val="00B61C82"/>
    <w:rsid w:val="00B63DCA"/>
    <w:rsid w:val="00B6716C"/>
    <w:rsid w:val="00B671F3"/>
    <w:rsid w:val="00B70A0F"/>
    <w:rsid w:val="00B71167"/>
    <w:rsid w:val="00B731B0"/>
    <w:rsid w:val="00B74F8C"/>
    <w:rsid w:val="00B752C4"/>
    <w:rsid w:val="00B7671A"/>
    <w:rsid w:val="00B778D5"/>
    <w:rsid w:val="00B8026B"/>
    <w:rsid w:val="00B80388"/>
    <w:rsid w:val="00B806B4"/>
    <w:rsid w:val="00B8153D"/>
    <w:rsid w:val="00B8295E"/>
    <w:rsid w:val="00B82C53"/>
    <w:rsid w:val="00B83718"/>
    <w:rsid w:val="00B84D8E"/>
    <w:rsid w:val="00B87B1A"/>
    <w:rsid w:val="00B87B5A"/>
    <w:rsid w:val="00B907B3"/>
    <w:rsid w:val="00B923C4"/>
    <w:rsid w:val="00B927E1"/>
    <w:rsid w:val="00B93D4A"/>
    <w:rsid w:val="00B94DFD"/>
    <w:rsid w:val="00BA1A76"/>
    <w:rsid w:val="00BA38E4"/>
    <w:rsid w:val="00BA4722"/>
    <w:rsid w:val="00BA4E84"/>
    <w:rsid w:val="00BA5C6A"/>
    <w:rsid w:val="00BA622B"/>
    <w:rsid w:val="00BB2912"/>
    <w:rsid w:val="00BC233D"/>
    <w:rsid w:val="00BC2BC0"/>
    <w:rsid w:val="00BC3AE5"/>
    <w:rsid w:val="00BC4AA4"/>
    <w:rsid w:val="00BC5171"/>
    <w:rsid w:val="00BC6760"/>
    <w:rsid w:val="00BC6A39"/>
    <w:rsid w:val="00BC6AA0"/>
    <w:rsid w:val="00BC7598"/>
    <w:rsid w:val="00BD08A7"/>
    <w:rsid w:val="00BD0DF8"/>
    <w:rsid w:val="00BD1E1D"/>
    <w:rsid w:val="00BD26F6"/>
    <w:rsid w:val="00BD2C09"/>
    <w:rsid w:val="00BD5CEB"/>
    <w:rsid w:val="00BD7163"/>
    <w:rsid w:val="00BD7DD2"/>
    <w:rsid w:val="00BE1E88"/>
    <w:rsid w:val="00BE38C4"/>
    <w:rsid w:val="00BE4C95"/>
    <w:rsid w:val="00BE7B01"/>
    <w:rsid w:val="00BF0A09"/>
    <w:rsid w:val="00BF0EAF"/>
    <w:rsid w:val="00BF1F75"/>
    <w:rsid w:val="00BF29EF"/>
    <w:rsid w:val="00BF3BAC"/>
    <w:rsid w:val="00BF524E"/>
    <w:rsid w:val="00BF69EE"/>
    <w:rsid w:val="00C00BB3"/>
    <w:rsid w:val="00C0443D"/>
    <w:rsid w:val="00C04FCB"/>
    <w:rsid w:val="00C103E7"/>
    <w:rsid w:val="00C126C3"/>
    <w:rsid w:val="00C12B1B"/>
    <w:rsid w:val="00C14176"/>
    <w:rsid w:val="00C150BB"/>
    <w:rsid w:val="00C1779C"/>
    <w:rsid w:val="00C200C9"/>
    <w:rsid w:val="00C206FD"/>
    <w:rsid w:val="00C22107"/>
    <w:rsid w:val="00C23470"/>
    <w:rsid w:val="00C23540"/>
    <w:rsid w:val="00C235CD"/>
    <w:rsid w:val="00C268A6"/>
    <w:rsid w:val="00C268F7"/>
    <w:rsid w:val="00C27749"/>
    <w:rsid w:val="00C30C19"/>
    <w:rsid w:val="00C30CF7"/>
    <w:rsid w:val="00C310AE"/>
    <w:rsid w:val="00C337F3"/>
    <w:rsid w:val="00C33F69"/>
    <w:rsid w:val="00C33FB4"/>
    <w:rsid w:val="00C36A78"/>
    <w:rsid w:val="00C40829"/>
    <w:rsid w:val="00C4319A"/>
    <w:rsid w:val="00C5130E"/>
    <w:rsid w:val="00C51FD4"/>
    <w:rsid w:val="00C5388F"/>
    <w:rsid w:val="00C5465C"/>
    <w:rsid w:val="00C549F8"/>
    <w:rsid w:val="00C55132"/>
    <w:rsid w:val="00C6042D"/>
    <w:rsid w:val="00C61F9F"/>
    <w:rsid w:val="00C61FEB"/>
    <w:rsid w:val="00C646C6"/>
    <w:rsid w:val="00C664B7"/>
    <w:rsid w:val="00C66BB5"/>
    <w:rsid w:val="00C709C8"/>
    <w:rsid w:val="00C711AB"/>
    <w:rsid w:val="00C76396"/>
    <w:rsid w:val="00C76548"/>
    <w:rsid w:val="00C770C5"/>
    <w:rsid w:val="00C8047F"/>
    <w:rsid w:val="00C80728"/>
    <w:rsid w:val="00C81122"/>
    <w:rsid w:val="00C81C9B"/>
    <w:rsid w:val="00C81D0F"/>
    <w:rsid w:val="00C84509"/>
    <w:rsid w:val="00C85BBB"/>
    <w:rsid w:val="00C86BA5"/>
    <w:rsid w:val="00C86CBE"/>
    <w:rsid w:val="00C87370"/>
    <w:rsid w:val="00C878AA"/>
    <w:rsid w:val="00C87FCA"/>
    <w:rsid w:val="00C90D87"/>
    <w:rsid w:val="00C910CD"/>
    <w:rsid w:val="00C91F2B"/>
    <w:rsid w:val="00C92005"/>
    <w:rsid w:val="00C93183"/>
    <w:rsid w:val="00C94FF1"/>
    <w:rsid w:val="00CA048D"/>
    <w:rsid w:val="00CA086E"/>
    <w:rsid w:val="00CA1F8D"/>
    <w:rsid w:val="00CA3505"/>
    <w:rsid w:val="00CA4477"/>
    <w:rsid w:val="00CA49F5"/>
    <w:rsid w:val="00CB07F9"/>
    <w:rsid w:val="00CB1BEF"/>
    <w:rsid w:val="00CC0946"/>
    <w:rsid w:val="00CC7C9D"/>
    <w:rsid w:val="00CC7E67"/>
    <w:rsid w:val="00CD2607"/>
    <w:rsid w:val="00CD3BEC"/>
    <w:rsid w:val="00CD41CF"/>
    <w:rsid w:val="00CD4A94"/>
    <w:rsid w:val="00CD5935"/>
    <w:rsid w:val="00CD5AB1"/>
    <w:rsid w:val="00CE4632"/>
    <w:rsid w:val="00CF02A0"/>
    <w:rsid w:val="00CF1516"/>
    <w:rsid w:val="00CF1AC5"/>
    <w:rsid w:val="00CF3322"/>
    <w:rsid w:val="00CF3E44"/>
    <w:rsid w:val="00CF792B"/>
    <w:rsid w:val="00CF7EB0"/>
    <w:rsid w:val="00D0005D"/>
    <w:rsid w:val="00D02103"/>
    <w:rsid w:val="00D025D6"/>
    <w:rsid w:val="00D05263"/>
    <w:rsid w:val="00D07372"/>
    <w:rsid w:val="00D074DC"/>
    <w:rsid w:val="00D07D2E"/>
    <w:rsid w:val="00D11045"/>
    <w:rsid w:val="00D1387F"/>
    <w:rsid w:val="00D1404D"/>
    <w:rsid w:val="00D1535E"/>
    <w:rsid w:val="00D16716"/>
    <w:rsid w:val="00D17848"/>
    <w:rsid w:val="00D23DEC"/>
    <w:rsid w:val="00D24188"/>
    <w:rsid w:val="00D24554"/>
    <w:rsid w:val="00D25E58"/>
    <w:rsid w:val="00D277C6"/>
    <w:rsid w:val="00D27E77"/>
    <w:rsid w:val="00D31498"/>
    <w:rsid w:val="00D32A67"/>
    <w:rsid w:val="00D34924"/>
    <w:rsid w:val="00D3514D"/>
    <w:rsid w:val="00D37C17"/>
    <w:rsid w:val="00D40F6F"/>
    <w:rsid w:val="00D41919"/>
    <w:rsid w:val="00D44A07"/>
    <w:rsid w:val="00D474FE"/>
    <w:rsid w:val="00D50F8E"/>
    <w:rsid w:val="00D53906"/>
    <w:rsid w:val="00D539C6"/>
    <w:rsid w:val="00D53CAD"/>
    <w:rsid w:val="00D53FAE"/>
    <w:rsid w:val="00D54C4B"/>
    <w:rsid w:val="00D563CA"/>
    <w:rsid w:val="00D56D1E"/>
    <w:rsid w:val="00D57154"/>
    <w:rsid w:val="00D5715C"/>
    <w:rsid w:val="00D577B7"/>
    <w:rsid w:val="00D609CB"/>
    <w:rsid w:val="00D628BB"/>
    <w:rsid w:val="00D653A2"/>
    <w:rsid w:val="00D663AF"/>
    <w:rsid w:val="00D6663F"/>
    <w:rsid w:val="00D70E41"/>
    <w:rsid w:val="00D71910"/>
    <w:rsid w:val="00D730B3"/>
    <w:rsid w:val="00D73723"/>
    <w:rsid w:val="00D748BB"/>
    <w:rsid w:val="00D754F2"/>
    <w:rsid w:val="00D77AC2"/>
    <w:rsid w:val="00D8459F"/>
    <w:rsid w:val="00D85007"/>
    <w:rsid w:val="00D921CE"/>
    <w:rsid w:val="00D934DD"/>
    <w:rsid w:val="00D93648"/>
    <w:rsid w:val="00D94A93"/>
    <w:rsid w:val="00D95D77"/>
    <w:rsid w:val="00D97C86"/>
    <w:rsid w:val="00DA1E27"/>
    <w:rsid w:val="00DA21A0"/>
    <w:rsid w:val="00DA27F5"/>
    <w:rsid w:val="00DA3E82"/>
    <w:rsid w:val="00DA44AA"/>
    <w:rsid w:val="00DA4CFF"/>
    <w:rsid w:val="00DA720F"/>
    <w:rsid w:val="00DB1496"/>
    <w:rsid w:val="00DB1580"/>
    <w:rsid w:val="00DB1A45"/>
    <w:rsid w:val="00DB2490"/>
    <w:rsid w:val="00DB39D2"/>
    <w:rsid w:val="00DB4280"/>
    <w:rsid w:val="00DB4403"/>
    <w:rsid w:val="00DB6775"/>
    <w:rsid w:val="00DB680E"/>
    <w:rsid w:val="00DB6F07"/>
    <w:rsid w:val="00DC191C"/>
    <w:rsid w:val="00DC1EDF"/>
    <w:rsid w:val="00DC2872"/>
    <w:rsid w:val="00DC3715"/>
    <w:rsid w:val="00DC3A1A"/>
    <w:rsid w:val="00DC4EA7"/>
    <w:rsid w:val="00DC72CD"/>
    <w:rsid w:val="00DD0FC5"/>
    <w:rsid w:val="00DD31EE"/>
    <w:rsid w:val="00DD3331"/>
    <w:rsid w:val="00DD49CF"/>
    <w:rsid w:val="00DD58BF"/>
    <w:rsid w:val="00DD7853"/>
    <w:rsid w:val="00DE1D54"/>
    <w:rsid w:val="00DE23F6"/>
    <w:rsid w:val="00DE44B6"/>
    <w:rsid w:val="00DE4B46"/>
    <w:rsid w:val="00DE6CD8"/>
    <w:rsid w:val="00DE6FEF"/>
    <w:rsid w:val="00DE7494"/>
    <w:rsid w:val="00DF280F"/>
    <w:rsid w:val="00DF56E7"/>
    <w:rsid w:val="00E021D7"/>
    <w:rsid w:val="00E025B1"/>
    <w:rsid w:val="00E04495"/>
    <w:rsid w:val="00E06022"/>
    <w:rsid w:val="00E0673E"/>
    <w:rsid w:val="00E0710D"/>
    <w:rsid w:val="00E07E29"/>
    <w:rsid w:val="00E129C5"/>
    <w:rsid w:val="00E12E41"/>
    <w:rsid w:val="00E14AAB"/>
    <w:rsid w:val="00E2272D"/>
    <w:rsid w:val="00E23C12"/>
    <w:rsid w:val="00E2480E"/>
    <w:rsid w:val="00E254FD"/>
    <w:rsid w:val="00E3397C"/>
    <w:rsid w:val="00E37572"/>
    <w:rsid w:val="00E37995"/>
    <w:rsid w:val="00E41ECD"/>
    <w:rsid w:val="00E43CA0"/>
    <w:rsid w:val="00E43D4A"/>
    <w:rsid w:val="00E45135"/>
    <w:rsid w:val="00E4519B"/>
    <w:rsid w:val="00E46021"/>
    <w:rsid w:val="00E4669E"/>
    <w:rsid w:val="00E468C2"/>
    <w:rsid w:val="00E46BE3"/>
    <w:rsid w:val="00E478E9"/>
    <w:rsid w:val="00E47DAA"/>
    <w:rsid w:val="00E56211"/>
    <w:rsid w:val="00E569FD"/>
    <w:rsid w:val="00E56AE6"/>
    <w:rsid w:val="00E60482"/>
    <w:rsid w:val="00E605B3"/>
    <w:rsid w:val="00E60854"/>
    <w:rsid w:val="00E6110F"/>
    <w:rsid w:val="00E659B2"/>
    <w:rsid w:val="00E67832"/>
    <w:rsid w:val="00E67A33"/>
    <w:rsid w:val="00E73301"/>
    <w:rsid w:val="00E74DAD"/>
    <w:rsid w:val="00E7501C"/>
    <w:rsid w:val="00E753CF"/>
    <w:rsid w:val="00E862FA"/>
    <w:rsid w:val="00E86720"/>
    <w:rsid w:val="00E87655"/>
    <w:rsid w:val="00E9056E"/>
    <w:rsid w:val="00E91821"/>
    <w:rsid w:val="00EA0BC9"/>
    <w:rsid w:val="00EA1E83"/>
    <w:rsid w:val="00EA2E2A"/>
    <w:rsid w:val="00EA34F6"/>
    <w:rsid w:val="00EA61FD"/>
    <w:rsid w:val="00EA65E7"/>
    <w:rsid w:val="00EA7721"/>
    <w:rsid w:val="00EB1829"/>
    <w:rsid w:val="00EB1EED"/>
    <w:rsid w:val="00EB42F2"/>
    <w:rsid w:val="00EB6AB5"/>
    <w:rsid w:val="00EB76ED"/>
    <w:rsid w:val="00EB7E06"/>
    <w:rsid w:val="00EC2379"/>
    <w:rsid w:val="00EC40FE"/>
    <w:rsid w:val="00EC41DE"/>
    <w:rsid w:val="00EC4236"/>
    <w:rsid w:val="00EC7A4D"/>
    <w:rsid w:val="00ED0D04"/>
    <w:rsid w:val="00ED2236"/>
    <w:rsid w:val="00ED31A2"/>
    <w:rsid w:val="00ED3A71"/>
    <w:rsid w:val="00ED3EC8"/>
    <w:rsid w:val="00ED7861"/>
    <w:rsid w:val="00EE0C5E"/>
    <w:rsid w:val="00EE1DA8"/>
    <w:rsid w:val="00EE2A19"/>
    <w:rsid w:val="00EE57B1"/>
    <w:rsid w:val="00EE5EA5"/>
    <w:rsid w:val="00EF1F8D"/>
    <w:rsid w:val="00EF31EE"/>
    <w:rsid w:val="00EF470C"/>
    <w:rsid w:val="00EF4DE7"/>
    <w:rsid w:val="00EF727C"/>
    <w:rsid w:val="00F0061C"/>
    <w:rsid w:val="00F0069B"/>
    <w:rsid w:val="00F02378"/>
    <w:rsid w:val="00F034B6"/>
    <w:rsid w:val="00F04A7F"/>
    <w:rsid w:val="00F10C72"/>
    <w:rsid w:val="00F16792"/>
    <w:rsid w:val="00F17262"/>
    <w:rsid w:val="00F2306C"/>
    <w:rsid w:val="00F2435A"/>
    <w:rsid w:val="00F34B61"/>
    <w:rsid w:val="00F40227"/>
    <w:rsid w:val="00F41E82"/>
    <w:rsid w:val="00F43627"/>
    <w:rsid w:val="00F44717"/>
    <w:rsid w:val="00F505DE"/>
    <w:rsid w:val="00F51064"/>
    <w:rsid w:val="00F526AE"/>
    <w:rsid w:val="00F546CA"/>
    <w:rsid w:val="00F54F04"/>
    <w:rsid w:val="00F565EC"/>
    <w:rsid w:val="00F579A1"/>
    <w:rsid w:val="00F63D2F"/>
    <w:rsid w:val="00F732E2"/>
    <w:rsid w:val="00F7492B"/>
    <w:rsid w:val="00F75F20"/>
    <w:rsid w:val="00F761CF"/>
    <w:rsid w:val="00F803E7"/>
    <w:rsid w:val="00F814C8"/>
    <w:rsid w:val="00F842BE"/>
    <w:rsid w:val="00F8571C"/>
    <w:rsid w:val="00F866A2"/>
    <w:rsid w:val="00F86A02"/>
    <w:rsid w:val="00F87098"/>
    <w:rsid w:val="00F901EA"/>
    <w:rsid w:val="00F91F0A"/>
    <w:rsid w:val="00F920C5"/>
    <w:rsid w:val="00F942BF"/>
    <w:rsid w:val="00F95727"/>
    <w:rsid w:val="00F9724C"/>
    <w:rsid w:val="00FA0772"/>
    <w:rsid w:val="00FA0D4A"/>
    <w:rsid w:val="00FA2947"/>
    <w:rsid w:val="00FA2FFA"/>
    <w:rsid w:val="00FA5257"/>
    <w:rsid w:val="00FA7589"/>
    <w:rsid w:val="00FA783A"/>
    <w:rsid w:val="00FB1D59"/>
    <w:rsid w:val="00FB1F06"/>
    <w:rsid w:val="00FB5566"/>
    <w:rsid w:val="00FB5CAB"/>
    <w:rsid w:val="00FB5E38"/>
    <w:rsid w:val="00FB6FC1"/>
    <w:rsid w:val="00FB7229"/>
    <w:rsid w:val="00FC7549"/>
    <w:rsid w:val="00FE1868"/>
    <w:rsid w:val="00FE1A13"/>
    <w:rsid w:val="00FE3993"/>
    <w:rsid w:val="00FE7B24"/>
    <w:rsid w:val="00FF025E"/>
    <w:rsid w:val="00FF1096"/>
    <w:rsid w:val="00FF4C1E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F7C07B"/>
  <w15:docId w15:val="{4A87A2C1-C13A-4A46-8D51-A97769A3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cs="Calibri"/>
      <w:sz w:val="22"/>
      <w:szCs w:val="22"/>
      <w:lang w:val="es-PE" w:eastAsia="en-US"/>
    </w:rPr>
  </w:style>
  <w:style w:type="paragraph" w:styleId="Ttulo1">
    <w:name w:val="heading 1"/>
    <w:basedOn w:val="Normal"/>
    <w:uiPriority w:val="1"/>
    <w:qFormat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3398" w:right="3097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173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4-nfasis5">
    <w:name w:val="Grid Table 4 Accent 5"/>
    <w:basedOn w:val="Tablanormal"/>
    <w:uiPriority w:val="49"/>
    <w:rsid w:val="00997A37"/>
    <w:rPr>
      <w:rFonts w:ascii="Times New Roman" w:eastAsia="Times New Roman" w:hAnsi="Times New Roman"/>
      <w:lang w:val="es-PE"/>
    </w:rPr>
    <w:tblPr>
      <w:tblStyleRowBandSize w:val="1"/>
      <w:tblStyleColBandSize w:val="1"/>
      <w:tblInd w:w="0" w:type="nil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97A37"/>
    <w:rPr>
      <w:rFonts w:ascii="Calibri" w:eastAsia="Calibri" w:hAnsi="Calibri" w:cs="Calibri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97A37"/>
    <w:rPr>
      <w:rFonts w:ascii="Calibri" w:eastAsia="Calibri" w:hAnsi="Calibri" w:cs="Calibri"/>
      <w:lang w:val="es-PE"/>
    </w:rPr>
  </w:style>
  <w:style w:type="paragraph" w:styleId="Sinespaciado">
    <w:name w:val="No Spacing"/>
    <w:uiPriority w:val="1"/>
    <w:qFormat/>
    <w:rsid w:val="00615F13"/>
    <w:pPr>
      <w:widowControl w:val="0"/>
      <w:autoSpaceDE w:val="0"/>
      <w:autoSpaceDN w:val="0"/>
    </w:pPr>
    <w:rPr>
      <w:rFonts w:cs="Calibr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3E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23E83"/>
    <w:rPr>
      <w:rFonts w:ascii="Segoe UI" w:eastAsia="Calibri" w:hAnsi="Segoe UI" w:cs="Segoe UI"/>
      <w:sz w:val="18"/>
      <w:szCs w:val="18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F3EF6"/>
    <w:rPr>
      <w:rFonts w:cs="Calibri"/>
      <w:sz w:val="22"/>
      <w:szCs w:val="22"/>
      <w:lang w:val="es-PE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721599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2159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721599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72159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215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8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7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5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9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70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5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Documents\Plantillas%20personalizadas%20de%20Office\SOC_FOR_05_RPD_LAP_15112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35BC9-EFF8-416F-A3B4-DF1D6166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SOC_FOR_05_RPD_LAP_151121</Template>
  <TotalTime>354</TotalTime>
  <Pages>11</Pages>
  <Words>492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cp:lastModifiedBy>Nicolas Flores</cp:lastModifiedBy>
  <cp:revision>40</cp:revision>
  <cp:lastPrinted>2021-12-28T12:51:00Z</cp:lastPrinted>
  <dcterms:created xsi:type="dcterms:W3CDTF">2021-11-15T13:08:00Z</dcterms:created>
  <dcterms:modified xsi:type="dcterms:W3CDTF">2021-12-28T15:37:00Z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2017-12-26T00:00:00Z</vt:filetime>
  </property>
</Properties>
</file>